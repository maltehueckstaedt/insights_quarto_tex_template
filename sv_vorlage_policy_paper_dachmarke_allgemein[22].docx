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AA7F" w14:textId="77777777" w:rsidR="00270E6E" w:rsidRPr="00B35592" w:rsidRDefault="00270E6E" w:rsidP="00B35592"/>
    <w:p w14:paraId="3D84CB50" w14:textId="77777777" w:rsidR="004A2AB6" w:rsidRDefault="004A2AB6" w:rsidP="009E194E">
      <w:pPr>
        <w:ind w:right="-3969"/>
        <w:rPr>
          <w:rFonts w:ascii="Calibri" w:hAnsi="Calibri" w:cs="Calibri"/>
          <w:caps/>
        </w:rPr>
      </w:pPr>
    </w:p>
    <w:p w14:paraId="2A789B99" w14:textId="77777777" w:rsidR="004A2AB6" w:rsidRDefault="004A2AB6" w:rsidP="009E194E">
      <w:pPr>
        <w:ind w:right="-3969"/>
        <w:rPr>
          <w:rFonts w:ascii="Calibri" w:hAnsi="Calibri" w:cs="Calibri"/>
          <w:caps/>
        </w:rPr>
      </w:pPr>
    </w:p>
    <w:p w14:paraId="6FF606C2" w14:textId="77777777" w:rsidR="004A2AB6" w:rsidRDefault="004A2AB6" w:rsidP="009E194E">
      <w:pPr>
        <w:ind w:right="-3969"/>
        <w:rPr>
          <w:rFonts w:ascii="Calibri" w:hAnsi="Calibri" w:cs="Calibri"/>
          <w:caps/>
        </w:rPr>
      </w:pPr>
    </w:p>
    <w:p w14:paraId="4C6E39EF" w14:textId="77777777" w:rsidR="004A2AB6" w:rsidRDefault="004A2AB6" w:rsidP="009E194E">
      <w:pPr>
        <w:ind w:right="-3969"/>
        <w:rPr>
          <w:rFonts w:ascii="Calibri" w:hAnsi="Calibri" w:cs="Calibri"/>
          <w:caps/>
        </w:rPr>
      </w:pPr>
    </w:p>
    <w:p w14:paraId="3BB17099" w14:textId="77777777" w:rsidR="004A2AB6" w:rsidRDefault="004A2AB6" w:rsidP="009E194E">
      <w:pPr>
        <w:ind w:right="-3969"/>
        <w:rPr>
          <w:rFonts w:ascii="Calibri" w:hAnsi="Calibri" w:cs="Calibri"/>
          <w:caps/>
        </w:rPr>
      </w:pPr>
    </w:p>
    <w:p w14:paraId="21397134" w14:textId="77777777" w:rsidR="004A2AB6" w:rsidRDefault="004A2AB6" w:rsidP="009E194E">
      <w:pPr>
        <w:ind w:right="-3969"/>
        <w:rPr>
          <w:rFonts w:ascii="Calibri" w:hAnsi="Calibri" w:cs="Calibri"/>
          <w:caps/>
        </w:rPr>
      </w:pPr>
    </w:p>
    <w:p w14:paraId="33B8A6A4" w14:textId="77777777" w:rsidR="004A2AB6" w:rsidRDefault="004A2AB6" w:rsidP="009E194E">
      <w:pPr>
        <w:ind w:right="-3969"/>
        <w:rPr>
          <w:rFonts w:ascii="Calibri" w:hAnsi="Calibri" w:cs="Calibri"/>
          <w:caps/>
        </w:rPr>
      </w:pPr>
    </w:p>
    <w:tbl>
      <w:tblPr>
        <w:tblStyle w:val="Tabellenraster2"/>
        <w:tblpPr w:vertAnchor="page" w:horzAnchor="page" w:tblpX="1686" w:tblpY="41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4"/>
      </w:tblGrid>
      <w:tr w:rsidR="00B626B9" w:rsidRPr="006C07C7" w14:paraId="4DDEEFE1" w14:textId="77777777" w:rsidTr="00F9673F">
        <w:trPr>
          <w:trHeight w:val="154"/>
        </w:trPr>
        <w:tc>
          <w:tcPr>
            <w:tcW w:w="4394" w:type="dxa"/>
          </w:tcPr>
          <w:p w14:paraId="4DDDB7BF" w14:textId="77777777" w:rsidR="00B626B9" w:rsidRPr="00B626B9" w:rsidRDefault="00B626B9" w:rsidP="00B626B9">
            <w:pPr>
              <w:pStyle w:val="11PolicyPaperAusgabe"/>
              <w:framePr w:wrap="auto" w:vAnchor="margin" w:hAnchor="text" w:xAlign="left" w:yAlign="inline"/>
              <w:spacing w:after="0" w:line="240" w:lineRule="auto"/>
              <w:rPr>
                <w:sz w:val="22"/>
                <w:szCs w:val="22"/>
              </w:rPr>
            </w:pPr>
            <w:r w:rsidRPr="00B626B9">
              <w:rPr>
                <w:sz w:val="22"/>
                <w:szCs w:val="22"/>
              </w:rPr>
              <w:t>policy Paper</w:t>
            </w:r>
            <w:r w:rsidR="00797987">
              <w:rPr>
                <w:sz w:val="22"/>
                <w:szCs w:val="22"/>
              </w:rPr>
              <w:t xml:space="preserve"> </w:t>
            </w:r>
            <w:r w:rsidRPr="00B626B9">
              <w:rPr>
                <w:sz w:val="22"/>
                <w:szCs w:val="22"/>
              </w:rPr>
              <w:t>°2</w:t>
            </w:r>
          </w:p>
        </w:tc>
      </w:tr>
      <w:tr w:rsidR="00B626B9" w:rsidRPr="006C07C7" w14:paraId="718322C0" w14:textId="77777777" w:rsidTr="00F9673F">
        <w:trPr>
          <w:trHeight w:val="154"/>
        </w:trPr>
        <w:tc>
          <w:tcPr>
            <w:tcW w:w="4394" w:type="dxa"/>
          </w:tcPr>
          <w:p w14:paraId="7CA56E3D" w14:textId="77777777" w:rsidR="00B626B9" w:rsidRPr="006C07C7" w:rsidRDefault="0094158A" w:rsidP="00B626B9">
            <w:pPr>
              <w:spacing w:after="0" w:line="240" w:lineRule="auto"/>
              <w:rPr>
                <w:rFonts w:ascii="Calibri" w:hAnsi="Calibri" w:cs="Times New Roman"/>
                <w:sz w:val="21"/>
                <w:szCs w:val="21"/>
              </w:rPr>
            </w:pPr>
            <w:bookmarkStart w:id="0" w:name="_Hlk141788274"/>
            <w:r>
              <w:rPr>
                <w:noProof/>
              </w:rPr>
              <mc:AlternateContent>
                <mc:Choice Requires="wps">
                  <w:drawing>
                    <wp:anchor distT="0" distB="0" distL="114300" distR="114300" simplePos="0" relativeHeight="251658752" behindDoc="0" locked="0" layoutInCell="1" allowOverlap="1" wp14:anchorId="17F40DC4">
                      <wp:simplePos x="0" y="0"/>
                      <wp:positionH relativeFrom="page">
                        <wp:posOffset>-635</wp:posOffset>
                      </wp:positionH>
                      <wp:positionV relativeFrom="page">
                        <wp:posOffset>82550</wp:posOffset>
                      </wp:positionV>
                      <wp:extent cx="359410" cy="24765"/>
                      <wp:effectExtent l="0" t="0" r="0" b="0"/>
                      <wp:wrapNone/>
                      <wp:docPr id="210965172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59410" cy="24765"/>
                              </a:xfrm>
                              <a:prstGeom prst="rect">
                                <a:avLst/>
                              </a:prstGeom>
                              <a:solidFill>
                                <a:srgbClr val="19536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A874AD" id="Rechteck 4" o:spid="_x0000_s1026" style="position:absolute;margin-left:-.05pt;margin-top:6.5pt;width:28.3pt;height:1.95pt;flip:y;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" fillcolor="#195365" stroked="f" strokeweight="2pt">
                      <w10:wrap anchorx="page" anchory="page"/>
                    </v:rect>
                  </w:pict>
                </mc:Fallback>
              </mc:AlternateContent>
            </w:r>
          </w:p>
        </w:tc>
      </w:tr>
      <w:tr w:rsidR="00B626B9" w:rsidRPr="006C07C7" w14:paraId="7B6F1C97" w14:textId="77777777" w:rsidTr="00F9673F">
        <w:tc>
          <w:tcPr>
            <w:tcW w:w="4394" w:type="dxa"/>
          </w:tcPr>
          <w:p w14:paraId="4ED9250C" w14:textId="77777777" w:rsidR="00B626B9" w:rsidRPr="00254472" w:rsidRDefault="00B626B9" w:rsidP="00B626B9">
            <w:pPr>
              <w:pStyle w:val="12TitelPolicyPaper"/>
              <w:spacing w:after="0" w:line="240" w:lineRule="auto"/>
            </w:pPr>
            <w:r>
              <w:t>hier steht die headline</w:t>
            </w:r>
          </w:p>
        </w:tc>
      </w:tr>
      <w:tr w:rsidR="00B626B9" w:rsidRPr="006C07C7" w14:paraId="16093333" w14:textId="77777777" w:rsidTr="00F9673F">
        <w:trPr>
          <w:trHeight w:val="57"/>
        </w:trPr>
        <w:tc>
          <w:tcPr>
            <w:tcW w:w="4394" w:type="dxa"/>
          </w:tcPr>
          <w:p w14:paraId="70A8C7E3" w14:textId="77777777" w:rsidR="00B626B9" w:rsidRPr="006C07C7" w:rsidRDefault="0094158A" w:rsidP="00B626B9">
            <w:pPr>
              <w:spacing w:after="0" w:line="240" w:lineRule="auto"/>
              <w:rPr>
                <w:rFonts w:ascii="Calibri" w:hAnsi="Calibri" w:cs="Times New Roman"/>
                <w:sz w:val="21"/>
                <w:szCs w:val="21"/>
              </w:rPr>
            </w:pPr>
            <w:r>
              <w:rPr>
                <w:noProof/>
              </w:rPr>
              <mc:AlternateContent>
                <mc:Choice Requires="wps">
                  <w:drawing>
                    <wp:anchor distT="0" distB="0" distL="114300" distR="114300" simplePos="0" relativeHeight="251659776" behindDoc="0" locked="0" layoutInCell="1" allowOverlap="1" wp14:anchorId="08C0E0BD">
                      <wp:simplePos x="0" y="0"/>
                      <wp:positionH relativeFrom="page">
                        <wp:posOffset>0</wp:posOffset>
                      </wp:positionH>
                      <wp:positionV relativeFrom="page">
                        <wp:posOffset>80010</wp:posOffset>
                      </wp:positionV>
                      <wp:extent cx="359410" cy="24765"/>
                      <wp:effectExtent l="0" t="0" r="0" b="0"/>
                      <wp:wrapNone/>
                      <wp:docPr id="1857542860"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59410" cy="24765"/>
                              </a:xfrm>
                              <a:prstGeom prst="rect">
                                <a:avLst/>
                              </a:prstGeom>
                              <a:solidFill>
                                <a:srgbClr val="19536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74AD573" id="Rechteck 3" o:spid="_x0000_s1026" style="position:absolute;margin-left:0;margin-top:6.3pt;width:28.3pt;height:1.95pt;flip:y;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" fillcolor="#195365" stroked="f" strokeweight="2pt">
                      <w10:wrap anchorx="page" anchory="page"/>
                    </v:rect>
                  </w:pict>
                </mc:Fallback>
              </mc:AlternateContent>
            </w:r>
          </w:p>
        </w:tc>
      </w:tr>
      <w:tr w:rsidR="00B626B9" w:rsidRPr="006C07C7" w14:paraId="4189BEEE" w14:textId="77777777" w:rsidTr="00F9673F">
        <w:tc>
          <w:tcPr>
            <w:tcW w:w="4394" w:type="dxa"/>
          </w:tcPr>
          <w:p w14:paraId="79FDD602" w14:textId="77777777" w:rsidR="00B626B9" w:rsidRPr="006C07C7" w:rsidRDefault="00B626B9" w:rsidP="00B626B9">
            <w:pPr>
              <w:pStyle w:val="13SublinePolicyPaper"/>
              <w:spacing w:after="0" w:line="240" w:lineRule="auto"/>
            </w:pPr>
            <w:r w:rsidRPr="006C07C7">
              <w:t xml:space="preserve">Dies ist eine kurze, knackige Subline, </w:t>
            </w:r>
          </w:p>
          <w:p w14:paraId="1A080A8F" w14:textId="77777777" w:rsidR="00B626B9" w:rsidRPr="006C07C7" w:rsidRDefault="00B626B9" w:rsidP="00B626B9">
            <w:pPr>
              <w:pStyle w:val="13SublinePolicyPaper"/>
              <w:spacing w:after="0" w:line="240" w:lineRule="auto"/>
            </w:pPr>
            <w:r w:rsidRPr="006C07C7">
              <w:t>die auch einmal zweizeilig laufen kann</w:t>
            </w:r>
          </w:p>
        </w:tc>
      </w:tr>
      <w:bookmarkEnd w:id="0"/>
    </w:tbl>
    <w:p w14:paraId="5C6E8607" w14:textId="77777777" w:rsidR="004A2AB6" w:rsidRDefault="004A2AB6" w:rsidP="006C07C7">
      <w:pPr>
        <w:ind w:right="-3969"/>
        <w:rPr>
          <w:rFonts w:ascii="Calibri" w:hAnsi="Calibri" w:cs="Calibri"/>
          <w:caps/>
        </w:rPr>
      </w:pPr>
    </w:p>
    <w:p w14:paraId="1718A505" w14:textId="77777777" w:rsidR="004A2AB6" w:rsidRDefault="004A2AB6" w:rsidP="006C07C7">
      <w:pPr>
        <w:ind w:right="-3969"/>
        <w:rPr>
          <w:rFonts w:ascii="Calibri" w:hAnsi="Calibri" w:cs="Calibri"/>
          <w:caps/>
        </w:rPr>
      </w:pPr>
    </w:p>
    <w:p w14:paraId="277F6891" w14:textId="77777777" w:rsidR="004A2AB6" w:rsidRDefault="004A2AB6" w:rsidP="006C07C7">
      <w:pPr>
        <w:ind w:right="-3969"/>
        <w:rPr>
          <w:rFonts w:ascii="Calibri" w:hAnsi="Calibri" w:cs="Calibri"/>
          <w:caps/>
        </w:rPr>
      </w:pPr>
    </w:p>
    <w:p w14:paraId="5DDB3B8B" w14:textId="77777777" w:rsidR="004A2AB6" w:rsidRDefault="004A2AB6" w:rsidP="006C07C7">
      <w:pPr>
        <w:ind w:right="-3969"/>
        <w:rPr>
          <w:rFonts w:ascii="Calibri" w:hAnsi="Calibri" w:cs="Calibri"/>
          <w:caps/>
        </w:rPr>
      </w:pPr>
    </w:p>
    <w:p w14:paraId="3E883E87" w14:textId="77777777" w:rsidR="004A2AB6" w:rsidRDefault="004A2AB6" w:rsidP="006C07C7">
      <w:pPr>
        <w:ind w:right="-3969"/>
        <w:rPr>
          <w:rFonts w:ascii="Calibri" w:hAnsi="Calibri" w:cs="Calibri"/>
          <w:caps/>
        </w:rPr>
      </w:pPr>
    </w:p>
    <w:p w14:paraId="0BD3A4A0" w14:textId="77777777" w:rsidR="004A2AB6" w:rsidRDefault="004A2AB6" w:rsidP="006C07C7">
      <w:pPr>
        <w:ind w:right="-3969"/>
        <w:rPr>
          <w:rFonts w:ascii="Calibri" w:hAnsi="Calibri" w:cs="Calibri"/>
          <w:caps/>
        </w:rPr>
      </w:pPr>
    </w:p>
    <w:p w14:paraId="515F50F6" w14:textId="77777777" w:rsidR="004A2AB6" w:rsidRDefault="004A2AB6" w:rsidP="006C07C7">
      <w:pPr>
        <w:ind w:right="-3969"/>
        <w:rPr>
          <w:rFonts w:ascii="Calibri" w:hAnsi="Calibri" w:cs="Calibri"/>
          <w:caps/>
        </w:rPr>
      </w:pPr>
    </w:p>
    <w:p w14:paraId="50B1C81B" w14:textId="77777777" w:rsidR="004A2AB6" w:rsidRDefault="004A2AB6" w:rsidP="009E194E">
      <w:pPr>
        <w:ind w:right="-3969"/>
        <w:rPr>
          <w:rFonts w:ascii="Calibri" w:hAnsi="Calibri" w:cs="Calibri"/>
          <w:caps/>
        </w:rPr>
      </w:pPr>
    </w:p>
    <w:p w14:paraId="4F568C60" w14:textId="77777777" w:rsidR="004A2AB6" w:rsidRDefault="004A2AB6" w:rsidP="009E194E">
      <w:pPr>
        <w:ind w:right="-3969"/>
        <w:rPr>
          <w:rFonts w:ascii="Calibri" w:hAnsi="Calibri" w:cs="Calibri"/>
          <w:caps/>
        </w:rPr>
      </w:pPr>
    </w:p>
    <w:p w14:paraId="46540D2D" w14:textId="77777777" w:rsidR="004A2AB6" w:rsidRDefault="004A2AB6" w:rsidP="009E194E">
      <w:pPr>
        <w:ind w:right="-3969"/>
        <w:rPr>
          <w:rFonts w:ascii="Calibri" w:hAnsi="Calibri" w:cs="Calibri"/>
          <w:caps/>
        </w:rPr>
      </w:pPr>
    </w:p>
    <w:p w14:paraId="218A4A12" w14:textId="77777777" w:rsidR="004A2AB6" w:rsidRDefault="004A2AB6" w:rsidP="009E194E">
      <w:pPr>
        <w:ind w:right="-3969"/>
        <w:rPr>
          <w:rFonts w:ascii="Calibri" w:hAnsi="Calibri" w:cs="Calibri"/>
          <w:caps/>
        </w:rPr>
      </w:pPr>
    </w:p>
    <w:p w14:paraId="51485C65" w14:textId="77777777" w:rsidR="004A2AB6" w:rsidRDefault="004A2AB6" w:rsidP="009E194E">
      <w:pPr>
        <w:ind w:right="-3969"/>
        <w:rPr>
          <w:rFonts w:ascii="Calibri" w:hAnsi="Calibri" w:cs="Calibri"/>
          <w:caps/>
        </w:rPr>
      </w:pPr>
    </w:p>
    <w:p w14:paraId="600D6FF2" w14:textId="77777777" w:rsidR="004A2AB6" w:rsidRDefault="004A2AB6" w:rsidP="009E194E">
      <w:pPr>
        <w:ind w:right="-3969"/>
        <w:rPr>
          <w:rFonts w:ascii="Calibri" w:hAnsi="Calibri" w:cs="Calibri"/>
          <w:caps/>
        </w:rPr>
      </w:pPr>
    </w:p>
    <w:p w14:paraId="7E8C8E45" w14:textId="77777777" w:rsidR="004A2AB6" w:rsidRDefault="004A2AB6" w:rsidP="009E194E">
      <w:pPr>
        <w:ind w:right="-3969"/>
        <w:rPr>
          <w:rFonts w:ascii="Calibri" w:hAnsi="Calibri" w:cs="Calibri"/>
          <w:caps/>
        </w:rPr>
      </w:pPr>
    </w:p>
    <w:p w14:paraId="713AFAD4" w14:textId="77777777" w:rsidR="004A2AB6" w:rsidRDefault="004A2AB6" w:rsidP="009E194E">
      <w:pPr>
        <w:ind w:right="-3969"/>
        <w:rPr>
          <w:rFonts w:ascii="Calibri" w:hAnsi="Calibri" w:cs="Calibri"/>
          <w:caps/>
        </w:rPr>
      </w:pPr>
    </w:p>
    <w:p w14:paraId="7EB58A54" w14:textId="77777777" w:rsidR="004A2AB6" w:rsidRDefault="004A2AB6" w:rsidP="009E194E">
      <w:pPr>
        <w:ind w:right="-3969"/>
        <w:rPr>
          <w:rFonts w:ascii="Calibri" w:hAnsi="Calibri" w:cs="Calibri"/>
          <w:caps/>
        </w:rPr>
      </w:pPr>
    </w:p>
    <w:p w14:paraId="1588A756" w14:textId="77777777" w:rsidR="004A2AB6" w:rsidRDefault="004A2AB6" w:rsidP="009E194E">
      <w:pPr>
        <w:ind w:right="-3969"/>
        <w:rPr>
          <w:rFonts w:ascii="Calibri" w:hAnsi="Calibri" w:cs="Calibri"/>
          <w:caps/>
        </w:rPr>
      </w:pPr>
    </w:p>
    <w:p w14:paraId="36885A98" w14:textId="77777777" w:rsidR="004A2AB6" w:rsidRDefault="004A2AB6" w:rsidP="009E194E">
      <w:pPr>
        <w:ind w:right="-3969"/>
        <w:rPr>
          <w:rFonts w:ascii="Calibri" w:hAnsi="Calibri" w:cs="Calibri"/>
          <w:caps/>
        </w:rPr>
      </w:pPr>
    </w:p>
    <w:p w14:paraId="28085695" w14:textId="77777777" w:rsidR="004A2AB6" w:rsidRDefault="004A2AB6" w:rsidP="009E194E">
      <w:pPr>
        <w:ind w:right="-3969"/>
        <w:rPr>
          <w:rFonts w:ascii="Calibri" w:hAnsi="Calibri" w:cs="Calibri"/>
          <w:caps/>
        </w:rPr>
      </w:pPr>
    </w:p>
    <w:p w14:paraId="62EE520A" w14:textId="77777777" w:rsidR="004A2AB6" w:rsidRDefault="004A2AB6" w:rsidP="009E194E">
      <w:pPr>
        <w:ind w:right="-3969"/>
        <w:rPr>
          <w:rFonts w:ascii="Calibri" w:hAnsi="Calibri" w:cs="Calibri"/>
          <w:caps/>
        </w:rPr>
      </w:pPr>
    </w:p>
    <w:p w14:paraId="6BCE4783" w14:textId="77777777" w:rsidR="004A2AB6" w:rsidRDefault="004A2AB6" w:rsidP="009E194E">
      <w:pPr>
        <w:ind w:right="-3969"/>
        <w:rPr>
          <w:rFonts w:ascii="Calibri" w:hAnsi="Calibri" w:cs="Calibri"/>
          <w:caps/>
        </w:rPr>
      </w:pPr>
    </w:p>
    <w:p w14:paraId="639A4C6C" w14:textId="77777777" w:rsidR="004A2AB6" w:rsidRDefault="004A2AB6" w:rsidP="009E194E">
      <w:pPr>
        <w:ind w:right="-3969"/>
        <w:rPr>
          <w:rFonts w:ascii="Calibri" w:hAnsi="Calibri" w:cs="Calibri"/>
          <w:caps/>
        </w:rPr>
      </w:pPr>
    </w:p>
    <w:p w14:paraId="3172B15D" w14:textId="77777777" w:rsidR="004A2AB6" w:rsidRDefault="004A2AB6" w:rsidP="009E194E">
      <w:pPr>
        <w:ind w:right="-3969"/>
        <w:rPr>
          <w:rFonts w:ascii="Calibri" w:hAnsi="Calibri" w:cs="Calibri"/>
          <w:caps/>
        </w:rPr>
      </w:pPr>
    </w:p>
    <w:p w14:paraId="180B065E" w14:textId="77777777" w:rsidR="004A2AB6" w:rsidRDefault="004A2AB6" w:rsidP="009E194E">
      <w:pPr>
        <w:ind w:right="-3969"/>
        <w:rPr>
          <w:rFonts w:ascii="Calibri" w:hAnsi="Calibri" w:cs="Calibri"/>
          <w:caps/>
        </w:rPr>
      </w:pPr>
    </w:p>
    <w:p w14:paraId="7A0005DB" w14:textId="77777777" w:rsidR="004A2AB6" w:rsidRDefault="004A2AB6" w:rsidP="009E194E">
      <w:pPr>
        <w:ind w:right="-3969"/>
        <w:rPr>
          <w:rFonts w:ascii="Calibri" w:hAnsi="Calibri" w:cs="Calibri"/>
          <w:caps/>
        </w:rPr>
      </w:pPr>
    </w:p>
    <w:p w14:paraId="6DEDAE39" w14:textId="77777777" w:rsidR="004A2AB6" w:rsidRDefault="004A2AB6" w:rsidP="009E194E">
      <w:pPr>
        <w:ind w:right="-3969"/>
        <w:rPr>
          <w:rFonts w:ascii="Calibri" w:hAnsi="Calibri" w:cs="Calibri"/>
          <w:caps/>
        </w:rPr>
      </w:pPr>
    </w:p>
    <w:p w14:paraId="5241B0B9" w14:textId="77777777" w:rsidR="004A2AB6" w:rsidRDefault="004A2AB6" w:rsidP="009E194E">
      <w:pPr>
        <w:ind w:right="-3969"/>
        <w:rPr>
          <w:rFonts w:ascii="Calibri" w:hAnsi="Calibri" w:cs="Calibri"/>
          <w:caps/>
        </w:rPr>
      </w:pPr>
    </w:p>
    <w:p w14:paraId="3D259854" w14:textId="77777777" w:rsidR="004A2AB6" w:rsidRDefault="004A2AB6" w:rsidP="009E194E">
      <w:pPr>
        <w:ind w:right="-3969"/>
        <w:rPr>
          <w:rFonts w:ascii="Calibri" w:hAnsi="Calibri" w:cs="Calibri"/>
          <w:caps/>
        </w:rPr>
      </w:pPr>
    </w:p>
    <w:p w14:paraId="6651904D" w14:textId="77777777" w:rsidR="004A2AB6" w:rsidRDefault="004A2AB6" w:rsidP="009E194E">
      <w:pPr>
        <w:ind w:right="-3969"/>
        <w:rPr>
          <w:rFonts w:ascii="Calibri" w:hAnsi="Calibri" w:cs="Calibri"/>
          <w:caps/>
        </w:rPr>
      </w:pPr>
    </w:p>
    <w:p w14:paraId="6219C63E" w14:textId="77777777" w:rsidR="004A2AB6" w:rsidRDefault="004A2AB6" w:rsidP="009E194E">
      <w:pPr>
        <w:ind w:right="-3969"/>
        <w:rPr>
          <w:rFonts w:ascii="Calibri" w:hAnsi="Calibri" w:cs="Calibri"/>
          <w:caps/>
        </w:rPr>
      </w:pPr>
    </w:p>
    <w:p w14:paraId="11D7246C" w14:textId="77777777" w:rsidR="004A2AB6" w:rsidRDefault="004A2AB6" w:rsidP="009E194E">
      <w:pPr>
        <w:ind w:right="-3969"/>
        <w:rPr>
          <w:rFonts w:ascii="Calibri" w:hAnsi="Calibri" w:cs="Calibri"/>
          <w:caps/>
        </w:rPr>
      </w:pPr>
    </w:p>
    <w:p w14:paraId="059D0C4B" w14:textId="77777777" w:rsidR="004A2AB6" w:rsidRDefault="004A2AB6" w:rsidP="009E194E">
      <w:pPr>
        <w:ind w:right="-3969"/>
        <w:rPr>
          <w:rFonts w:ascii="Calibri" w:hAnsi="Calibri" w:cs="Calibri"/>
          <w:caps/>
        </w:rPr>
      </w:pPr>
    </w:p>
    <w:p w14:paraId="74ED508A" w14:textId="77777777" w:rsidR="00821449" w:rsidRDefault="00821449" w:rsidP="009E194E">
      <w:pPr>
        <w:ind w:right="-3969"/>
        <w:rPr>
          <w:rFonts w:ascii="Calibri" w:hAnsi="Calibri" w:cs="Calibri"/>
          <w:caps/>
        </w:rPr>
      </w:pPr>
    </w:p>
    <w:p w14:paraId="4F37C048" w14:textId="77777777" w:rsidR="004A2AB6" w:rsidRDefault="004A2AB6" w:rsidP="009E194E">
      <w:pPr>
        <w:ind w:right="-3969"/>
        <w:rPr>
          <w:rFonts w:ascii="Calibri" w:hAnsi="Calibri" w:cs="Calibri"/>
          <w:caps/>
        </w:rPr>
      </w:pPr>
    </w:p>
    <w:p w14:paraId="28D877A1" w14:textId="77777777" w:rsidR="004A2AB6" w:rsidRDefault="004A2AB6" w:rsidP="009E194E">
      <w:pPr>
        <w:ind w:right="-3969"/>
        <w:rPr>
          <w:rFonts w:ascii="Calibri" w:hAnsi="Calibri" w:cs="Calibri"/>
          <w:caps/>
        </w:rPr>
      </w:pPr>
    </w:p>
    <w:p w14:paraId="13721D6E" w14:textId="77777777" w:rsidR="004A2AB6" w:rsidRDefault="004A2AB6" w:rsidP="009E194E">
      <w:pPr>
        <w:ind w:right="-3969"/>
        <w:rPr>
          <w:rFonts w:ascii="Calibri" w:hAnsi="Calibri" w:cs="Calibri"/>
          <w:caps/>
        </w:rPr>
      </w:pPr>
    </w:p>
    <w:p w14:paraId="1BDFB272" w14:textId="77777777" w:rsidR="004A2AB6" w:rsidRDefault="004A2AB6" w:rsidP="009E194E">
      <w:pPr>
        <w:ind w:right="-3969"/>
        <w:rPr>
          <w:rFonts w:ascii="Calibri" w:hAnsi="Calibri" w:cs="Calibri"/>
          <w:caps/>
        </w:rPr>
      </w:pPr>
    </w:p>
    <w:p w14:paraId="6FCD7CB4" w14:textId="77777777" w:rsidR="00575D1D" w:rsidRDefault="00575D1D" w:rsidP="009E194E">
      <w:pPr>
        <w:ind w:right="-3969"/>
        <w:rPr>
          <w:rFonts w:ascii="Calibri" w:hAnsi="Calibri" w:cs="Calibri"/>
          <w:caps/>
        </w:rPr>
      </w:pPr>
    </w:p>
    <w:p w14:paraId="3935F58F" w14:textId="77777777" w:rsidR="00575D1D" w:rsidRDefault="00575D1D" w:rsidP="009E194E">
      <w:pPr>
        <w:ind w:right="-3969"/>
        <w:rPr>
          <w:rFonts w:ascii="Calibri" w:hAnsi="Calibri" w:cs="Calibri"/>
          <w:caps/>
        </w:rPr>
      </w:pPr>
    </w:p>
    <w:p w14:paraId="661A45A4" w14:textId="77777777" w:rsidR="00575D1D" w:rsidRDefault="00575D1D" w:rsidP="009E194E">
      <w:pPr>
        <w:ind w:right="-3969"/>
        <w:rPr>
          <w:rFonts w:ascii="Calibri" w:hAnsi="Calibri" w:cs="Calibri"/>
          <w:caps/>
        </w:rPr>
      </w:pPr>
    </w:p>
    <w:p w14:paraId="18EE847D" w14:textId="77777777" w:rsidR="00575D1D" w:rsidRDefault="00575D1D" w:rsidP="009E194E">
      <w:pPr>
        <w:ind w:right="-3969"/>
        <w:rPr>
          <w:rFonts w:ascii="Calibri" w:hAnsi="Calibri" w:cs="Calibri"/>
          <w:caps/>
        </w:rPr>
      </w:pPr>
    </w:p>
    <w:p w14:paraId="115D7612" w14:textId="77777777" w:rsidR="00575D1D" w:rsidRDefault="00575D1D" w:rsidP="009E194E">
      <w:pPr>
        <w:ind w:right="-3969"/>
        <w:rPr>
          <w:rFonts w:ascii="Calibri" w:hAnsi="Calibri" w:cs="Calibri"/>
          <w:caps/>
        </w:rPr>
      </w:pPr>
    </w:p>
    <w:p w14:paraId="49874F07" w14:textId="77777777" w:rsidR="00575D1D" w:rsidRDefault="00575D1D" w:rsidP="009E194E">
      <w:pPr>
        <w:ind w:right="-3969"/>
        <w:rPr>
          <w:rFonts w:ascii="Calibri" w:hAnsi="Calibri" w:cs="Calibri"/>
          <w:caps/>
          <w:sz w:val="18"/>
          <w:szCs w:val="18"/>
        </w:rPr>
      </w:pPr>
    </w:p>
    <w:tbl>
      <w:tblPr>
        <w:tblStyle w:val="Tabellenraster1"/>
        <w:tblW w:w="6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6"/>
      </w:tblGrid>
      <w:tr w:rsidR="007E0DF0" w:rsidRPr="00BA1FB9" w14:paraId="13AAB5F2" w14:textId="77777777" w:rsidTr="007E0DF0">
        <w:trPr>
          <w:trHeight w:val="221"/>
        </w:trPr>
        <w:tc>
          <w:tcPr>
            <w:tcW w:w="6946" w:type="dxa"/>
            <w:tcMar>
              <w:left w:w="0" w:type="dxa"/>
              <w:right w:w="0" w:type="dxa"/>
            </w:tcMar>
          </w:tcPr>
          <w:p w14:paraId="66EFAC1D" w14:textId="77777777" w:rsidR="007E0DF0" w:rsidRPr="00464D3F" w:rsidRDefault="0094158A" w:rsidP="007479E2">
            <w:pPr>
              <w:widowControl w:val="0"/>
              <w:autoSpaceDE w:val="0"/>
              <w:autoSpaceDN w:val="0"/>
              <w:adjustRightInd w:val="0"/>
              <w:textAlignment w:val="center"/>
              <w:rPr>
                <w:rFonts w:eastAsiaTheme="minorEastAsia" w:cs="Calibri"/>
                <w:color w:val="AEA68B" w:themeColor="accent1"/>
                <w:spacing w:val="8"/>
                <w:lang w:eastAsia="de-DE"/>
              </w:rPr>
            </w:pPr>
            <w:r>
              <w:rPr>
                <w:noProof/>
              </w:rPr>
              <w:lastRenderedPageBreak/>
              <mc:AlternateContent>
                <mc:Choice Requires="wps">
                  <w:drawing>
                    <wp:anchor distT="0" distB="0" distL="114300" distR="114300" simplePos="0" relativeHeight="251656704" behindDoc="0" locked="0" layoutInCell="1" allowOverlap="1" wp14:anchorId="6A7A5F8A">
                      <wp:simplePos x="0" y="0"/>
                      <wp:positionH relativeFrom="page">
                        <wp:posOffset>0</wp:posOffset>
                      </wp:positionH>
                      <wp:positionV relativeFrom="page">
                        <wp:posOffset>66675</wp:posOffset>
                      </wp:positionV>
                      <wp:extent cx="359410" cy="25400"/>
                      <wp:effectExtent l="0" t="0" r="0" b="0"/>
                      <wp:wrapNone/>
                      <wp:docPr id="1680775089"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59410" cy="25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C0F7BA5" id="Rechteck 2" o:spid="_x0000_s1026" style="position:absolute;margin-left:0;margin-top:5.25pt;width:28.3pt;height:2pt;flip:y;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" fillcolor="#195365 [3215]" stroked="f" strokeweight="2pt">
                      <w10:wrap anchorx="page" anchory="page"/>
                    </v:rect>
                  </w:pict>
                </mc:Fallback>
              </mc:AlternateContent>
            </w:r>
          </w:p>
        </w:tc>
      </w:tr>
      <w:tr w:rsidR="007E0DF0" w:rsidRPr="00BA1FB9" w14:paraId="44FC1D35" w14:textId="77777777" w:rsidTr="007E0DF0">
        <w:trPr>
          <w:trHeight w:val="624"/>
        </w:trPr>
        <w:tc>
          <w:tcPr>
            <w:tcW w:w="6946" w:type="dxa"/>
            <w:tcMar>
              <w:left w:w="0" w:type="dxa"/>
              <w:right w:w="0" w:type="dxa"/>
            </w:tcMar>
          </w:tcPr>
          <w:p w14:paraId="1712BD7D" w14:textId="77777777" w:rsidR="007E0DF0" w:rsidRPr="00A47881" w:rsidRDefault="007E0DF0" w:rsidP="00254472">
            <w:pPr>
              <w:pStyle w:val="12TitelPolicyPaper"/>
              <w:rPr>
                <w:rFonts w:eastAsiaTheme="minorEastAsia"/>
                <w:lang w:eastAsia="de-DE"/>
              </w:rPr>
            </w:pPr>
            <w:r w:rsidRPr="00A47881">
              <w:t>hier steht die headline</w:t>
            </w:r>
          </w:p>
        </w:tc>
      </w:tr>
      <w:tr w:rsidR="007E0DF0" w:rsidRPr="00BA1FB9" w14:paraId="744A4357" w14:textId="77777777" w:rsidTr="007E0DF0">
        <w:trPr>
          <w:trHeight w:val="221"/>
        </w:trPr>
        <w:tc>
          <w:tcPr>
            <w:tcW w:w="6946" w:type="dxa"/>
            <w:tcMar>
              <w:left w:w="0" w:type="dxa"/>
              <w:right w:w="0" w:type="dxa"/>
            </w:tcMar>
          </w:tcPr>
          <w:p w14:paraId="16F947F5" w14:textId="77777777" w:rsidR="007E0DF0" w:rsidRPr="00464D3F" w:rsidRDefault="0094158A" w:rsidP="007479E2">
            <w:pPr>
              <w:widowControl w:val="0"/>
              <w:autoSpaceDE w:val="0"/>
              <w:autoSpaceDN w:val="0"/>
              <w:adjustRightInd w:val="0"/>
              <w:textAlignment w:val="center"/>
              <w:rPr>
                <w:rFonts w:eastAsiaTheme="minorEastAsia" w:cs="Calibri"/>
                <w:color w:val="AEA68B" w:themeColor="accent1"/>
                <w:spacing w:val="8"/>
                <w:lang w:eastAsia="de-DE"/>
              </w:rPr>
            </w:pPr>
            <w:r>
              <w:rPr>
                <w:noProof/>
              </w:rPr>
              <mc:AlternateContent>
                <mc:Choice Requires="wps">
                  <w:drawing>
                    <wp:anchor distT="0" distB="0" distL="114300" distR="114300" simplePos="0" relativeHeight="251657728" behindDoc="0" locked="0" layoutInCell="1" allowOverlap="1" wp14:anchorId="73B029C4">
                      <wp:simplePos x="0" y="0"/>
                      <wp:positionH relativeFrom="page">
                        <wp:posOffset>0</wp:posOffset>
                      </wp:positionH>
                      <wp:positionV relativeFrom="page">
                        <wp:posOffset>67310</wp:posOffset>
                      </wp:positionV>
                      <wp:extent cx="359410" cy="25400"/>
                      <wp:effectExtent l="0" t="0" r="0" b="0"/>
                      <wp:wrapNone/>
                      <wp:docPr id="228755614"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59410" cy="25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EAD263" id="Rechteck 1" o:spid="_x0000_s1026" style="position:absolute;margin-left:0;margin-top:5.3pt;width:28.3pt;height:2pt;flip:y;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" fillcolor="#195365 [3215]" stroked="f" strokeweight="2pt">
                      <w10:wrap anchorx="page" anchory="page"/>
                    </v:rect>
                  </w:pict>
                </mc:Fallback>
              </mc:AlternateContent>
            </w:r>
          </w:p>
        </w:tc>
      </w:tr>
      <w:tr w:rsidR="007E0DF0" w:rsidRPr="00BA1FB9" w14:paraId="6C3BDF4B" w14:textId="77777777" w:rsidTr="007E0DF0">
        <w:trPr>
          <w:trHeight w:val="221"/>
        </w:trPr>
        <w:tc>
          <w:tcPr>
            <w:tcW w:w="6946" w:type="dxa"/>
            <w:tcMar>
              <w:left w:w="0" w:type="dxa"/>
              <w:right w:w="0" w:type="dxa"/>
            </w:tcMar>
          </w:tcPr>
          <w:p w14:paraId="6006496E" w14:textId="77777777" w:rsidR="007E0DF0" w:rsidRPr="007E0DF0" w:rsidRDefault="007E0DF0" w:rsidP="00A47881">
            <w:pPr>
              <w:pStyle w:val="13SublinePolicyPaper"/>
            </w:pPr>
            <w:r w:rsidRPr="007E0DF0">
              <w:t>Das ist die Subline</w:t>
            </w:r>
          </w:p>
        </w:tc>
      </w:tr>
    </w:tbl>
    <w:p w14:paraId="4FF23462" w14:textId="77777777" w:rsidR="00972D88" w:rsidRPr="007E0DF0" w:rsidRDefault="00972D88" w:rsidP="009E194E">
      <w:pPr>
        <w:ind w:right="-3969"/>
        <w:rPr>
          <w:rFonts w:ascii="Calibri" w:hAnsi="Calibri" w:cs="Calibri"/>
          <w:caps/>
        </w:rPr>
      </w:pPr>
    </w:p>
    <w:p w14:paraId="19D0826C" w14:textId="77777777" w:rsidR="00972D88" w:rsidRPr="007E0DF0" w:rsidRDefault="00972D88" w:rsidP="009E194E">
      <w:pPr>
        <w:ind w:right="-3969"/>
        <w:rPr>
          <w:rFonts w:ascii="Calibri" w:hAnsi="Calibri" w:cs="Calibri"/>
          <w:caps/>
        </w:rPr>
      </w:pPr>
    </w:p>
    <w:p w14:paraId="6F283582" w14:textId="77777777" w:rsidR="00972D88" w:rsidRPr="007E0DF0" w:rsidRDefault="00972D88" w:rsidP="009E194E">
      <w:pPr>
        <w:ind w:right="-3969"/>
        <w:rPr>
          <w:rFonts w:ascii="Calibri" w:hAnsi="Calibri" w:cs="Calibri"/>
          <w:caps/>
        </w:rPr>
      </w:pPr>
    </w:p>
    <w:p w14:paraId="7499B8FB" w14:textId="77777777" w:rsidR="00972D88" w:rsidRPr="007E0DF0" w:rsidRDefault="002308FE" w:rsidP="002308FE">
      <w:pPr>
        <w:tabs>
          <w:tab w:val="left" w:pos="3804"/>
        </w:tabs>
        <w:ind w:right="-3969"/>
        <w:rPr>
          <w:rFonts w:ascii="Calibri" w:hAnsi="Calibri" w:cs="Calibri"/>
          <w:caps/>
        </w:rPr>
      </w:pPr>
      <w:r>
        <w:rPr>
          <w:rFonts w:ascii="Calibri" w:hAnsi="Calibri" w:cs="Calibri"/>
        </w:rPr>
        <w:tab/>
      </w:r>
    </w:p>
    <w:p w14:paraId="485A5FA8" w14:textId="77777777" w:rsidR="00B014FF" w:rsidRPr="00B626B9" w:rsidRDefault="00B014FF" w:rsidP="00B626B9">
      <w:pPr>
        <w:pStyle w:val="41Marginalie"/>
        <w:framePr w:wrap="around"/>
        <w:spacing w:after="105"/>
        <w:rPr>
          <w:rStyle w:val="41MarginalieZchn"/>
        </w:rPr>
      </w:pPr>
      <w:r w:rsidRPr="00B626B9">
        <w:rPr>
          <w:rStyle w:val="41MarginalieZchn"/>
          <w:b/>
          <w:bCs/>
        </w:rPr>
        <w:t>Autorenname, Vorname</w:t>
      </w:r>
      <w:r w:rsidRPr="00B626B9">
        <w:rPr>
          <w:rStyle w:val="41MarginalieZchn"/>
        </w:rPr>
        <w:br/>
        <w:t>Funktion</w:t>
      </w:r>
    </w:p>
    <w:p w14:paraId="4E148E37" w14:textId="77777777" w:rsidR="00B014FF" w:rsidRPr="00B626B9" w:rsidRDefault="00B014FF" w:rsidP="00B626B9">
      <w:pPr>
        <w:pStyle w:val="41Marginalie"/>
        <w:framePr w:wrap="around"/>
        <w:spacing w:after="105"/>
      </w:pPr>
      <w:r w:rsidRPr="00B626B9">
        <w:rPr>
          <w:rStyle w:val="41MarginalieZchn"/>
          <w:b/>
          <w:bCs/>
        </w:rPr>
        <w:t>Autorenname, Vorname</w:t>
      </w:r>
      <w:r w:rsidRPr="00B626B9">
        <w:rPr>
          <w:rStyle w:val="41MarginalieZchn"/>
          <w:b/>
          <w:bCs/>
        </w:rPr>
        <w:br/>
      </w:r>
      <w:r w:rsidRPr="00B626B9">
        <w:rPr>
          <w:rStyle w:val="41MarginalieZchn"/>
        </w:rPr>
        <w:t>Funktion</w:t>
      </w:r>
    </w:p>
    <w:p w14:paraId="05A0BA30" w14:textId="77777777" w:rsidR="00B014FF" w:rsidRPr="00B626B9" w:rsidRDefault="00B014FF" w:rsidP="00B626B9">
      <w:pPr>
        <w:pStyle w:val="41Marginalie"/>
        <w:framePr w:wrap="around"/>
        <w:spacing w:after="105"/>
      </w:pPr>
      <w:r w:rsidRPr="00B626B9">
        <w:rPr>
          <w:rStyle w:val="41MarginalieZchn"/>
          <w:b/>
          <w:bCs/>
        </w:rPr>
        <w:t>Autorenname, Vorname</w:t>
      </w:r>
      <w:r w:rsidRPr="00B626B9">
        <w:rPr>
          <w:rStyle w:val="41MarginalieZchn"/>
        </w:rPr>
        <w:br/>
        <w:t>Funktion</w:t>
      </w:r>
    </w:p>
    <w:p w14:paraId="02136DA0" w14:textId="77777777" w:rsidR="00194438" w:rsidRPr="00B35592" w:rsidRDefault="00194438" w:rsidP="008C558F">
      <w:pPr>
        <w:pStyle w:val="24Key-Finding"/>
        <w:spacing w:after="60"/>
        <w:contextualSpacing w:val="0"/>
      </w:pPr>
      <w:r w:rsidRPr="00B35592">
        <w:t>Key-Finding Punkt 1 eveliquatur maios ipit moloratem que libus. Arum eat pedis accae velles parumqui</w:t>
      </w:r>
      <w:r w:rsidR="00145A15" w:rsidRPr="00B35592">
        <w:t>s</w:t>
      </w:r>
    </w:p>
    <w:p w14:paraId="3E6150B7" w14:textId="77777777" w:rsidR="00194438" w:rsidRPr="00B35592" w:rsidRDefault="00194438" w:rsidP="008C558F">
      <w:pPr>
        <w:pStyle w:val="24Key-Finding"/>
        <w:spacing w:after="60"/>
        <w:contextualSpacing w:val="0"/>
      </w:pPr>
      <w:r w:rsidRPr="00B35592">
        <w:t>Key-Finding Punkt 2 veliquatur maios ipit moloratem que</w:t>
      </w:r>
    </w:p>
    <w:p w14:paraId="36626229" w14:textId="77777777" w:rsidR="00194438" w:rsidRPr="00B35592" w:rsidRDefault="00194438" w:rsidP="008C558F">
      <w:pPr>
        <w:pStyle w:val="24Key-Finding"/>
        <w:spacing w:after="60"/>
        <w:contextualSpacing w:val="0"/>
      </w:pPr>
      <w:r w:rsidRPr="00B35592">
        <w:t>Key-Finding Punkt 3 quarter maios ipit moloratem veil arum eat pedis accae velles parumquis qui tem</w:t>
      </w:r>
    </w:p>
    <w:p w14:paraId="775C9C07" w14:textId="77777777" w:rsidR="00194438" w:rsidRPr="00B35592" w:rsidRDefault="00194438" w:rsidP="008C558F">
      <w:pPr>
        <w:pStyle w:val="24Key-Finding"/>
        <w:spacing w:after="60"/>
        <w:contextualSpacing w:val="0"/>
      </w:pPr>
      <w:r w:rsidRPr="00B35592">
        <w:t>Key-Finding Punkt 4 quarter maios ipit moloratem</w:t>
      </w:r>
    </w:p>
    <w:p w14:paraId="36DAB047" w14:textId="77777777" w:rsidR="00194438" w:rsidRPr="00B35592" w:rsidRDefault="00194438" w:rsidP="008C558F">
      <w:pPr>
        <w:pStyle w:val="24Key-Finding"/>
        <w:spacing w:after="60"/>
        <w:contextualSpacing w:val="0"/>
      </w:pPr>
      <w:r w:rsidRPr="00B35592">
        <w:t>Key-Finding Punkt 5 veliquatur maios ipit moloratem</w:t>
      </w:r>
    </w:p>
    <w:p w14:paraId="7EA977D2" w14:textId="77777777" w:rsidR="00194438" w:rsidRPr="00575D1D" w:rsidRDefault="00194438" w:rsidP="009E194E">
      <w:pPr>
        <w:ind w:left="170"/>
        <w:rPr>
          <w:rFonts w:cs="Calibri"/>
          <w:lang w:val="en-US"/>
        </w:rPr>
      </w:pPr>
    </w:p>
    <w:p w14:paraId="46669FEF" w14:textId="77777777" w:rsidR="00D857D3" w:rsidRDefault="00D857D3" w:rsidP="009E194E">
      <w:pPr>
        <w:ind w:left="170"/>
        <w:rPr>
          <w:rFonts w:cs="Calibri"/>
          <w:lang w:val="en-US"/>
        </w:rPr>
      </w:pPr>
    </w:p>
    <w:p w14:paraId="6A127C59" w14:textId="77777777" w:rsidR="00CA4CCB" w:rsidRPr="00B35592" w:rsidRDefault="00CA4CCB" w:rsidP="00B35592">
      <w:pPr>
        <w:pStyle w:val="21Headline"/>
        <w:rPr>
          <w:bCs/>
          <w:caps/>
        </w:rPr>
      </w:pPr>
      <w:r w:rsidRPr="00B35592">
        <w:t>1. Headline Lorem ipsum ein- oder auch zweispaltig möglich lorem ipsum</w:t>
      </w:r>
    </w:p>
    <w:p w14:paraId="62394B14" w14:textId="77777777" w:rsidR="00D857D3" w:rsidRPr="00575D1D" w:rsidRDefault="00D857D3" w:rsidP="009E194E">
      <w:pPr>
        <w:rPr>
          <w:rFonts w:ascii="Calibri" w:hAnsi="Calibri" w:cs="Calibri"/>
          <w:caps/>
          <w:sz w:val="18"/>
          <w:szCs w:val="18"/>
        </w:rPr>
      </w:pPr>
    </w:p>
    <w:p w14:paraId="4B023BEC" w14:textId="77777777" w:rsidR="00B014FF" w:rsidRPr="00877065" w:rsidRDefault="00B014FF" w:rsidP="00B626B9">
      <w:pPr>
        <w:pStyle w:val="41Marginalie"/>
        <w:framePr w:wrap="around"/>
        <w:rPr>
          <w:lang w:val="en-US"/>
        </w:rPr>
      </w:pPr>
      <w:r w:rsidRPr="00877065">
        <w:rPr>
          <w:lang w:val="en-US"/>
        </w:rPr>
        <w:t>Marginalspalte Loren Issum ipso volare bei Comini Issum consersped et pore sediam quias qui reicatur molestectam eat Deus consersped.</w:t>
      </w:r>
    </w:p>
    <w:p w14:paraId="2FC197AA" w14:textId="77777777" w:rsidR="00194438" w:rsidRPr="00575D1D" w:rsidRDefault="00194438" w:rsidP="00B35592">
      <w:pPr>
        <w:pStyle w:val="25Text"/>
      </w:pPr>
      <w:r w:rsidRPr="00575D1D">
        <w:t>Marginalspalte Loren Issum ipso volare bei Comini Issum consersped et pore sediam quias qui reicatur molestectam eat Deus consersped.</w:t>
      </w:r>
    </w:p>
    <w:p w14:paraId="30E420D0" w14:textId="77777777" w:rsidR="00194438" w:rsidRDefault="00194438" w:rsidP="00B35592">
      <w:pPr>
        <w:pStyle w:val="25Text"/>
        <w:rPr>
          <w:rFonts w:ascii="Calibri" w:hAnsi="Calibri"/>
          <w:szCs w:val="22"/>
        </w:rPr>
      </w:pPr>
      <w:r w:rsidRPr="00575D1D">
        <w:rPr>
          <w:rFonts w:ascii="Calibri" w:hAnsi="Calibri"/>
          <w:szCs w:val="22"/>
        </w:rPr>
        <w:t>Copytext Osanditis eveliquatur maios ipit moloratem que velibus.</w:t>
      </w:r>
      <w:r w:rsidR="00BA1FB9" w:rsidRPr="00575D1D">
        <w:rPr>
          <w:rFonts w:ascii="Calibri" w:hAnsi="Calibri"/>
          <w:szCs w:val="22"/>
        </w:rPr>
        <w:t xml:space="preserve"> </w:t>
      </w:r>
      <w:r w:rsidRPr="00575D1D">
        <w:rPr>
          <w:rFonts w:ascii="Calibri" w:hAnsi="Calibri"/>
          <w:szCs w:val="22"/>
        </w:rPr>
        <w:t>Arum eat pedis accae velles parumquis qui tem ratemperum, ut doloressit eles reicti quas aspeles sintur? Nulpa eos ad mod untias enda entotate mi, unt audaeri berepudit rem simperum volupta volendenis enihillatae es et illandi dolo et que volupit andandaerum reius es ut lab idemolectam libus. Lecatus sitatem eatur seditasinvel et quo omnimodit ute nam autaqui descidenet, omnisim enimus res ab iundam, coria sim ius sita quam nobitia eos sintis corrovi tatiumet veriorpor recte qui omnisque mo offic temqui deliquaes aut et maionet faccus.</w:t>
      </w:r>
    </w:p>
    <w:p w14:paraId="3ACB8D0D" w14:textId="77777777" w:rsidR="00E87656" w:rsidRDefault="00E87656" w:rsidP="00B35592">
      <w:pPr>
        <w:pStyle w:val="25Text"/>
        <w:rPr>
          <w:rFonts w:ascii="Calibri" w:hAnsi="Calibri"/>
          <w:szCs w:val="22"/>
        </w:rPr>
      </w:pPr>
    </w:p>
    <w:p w14:paraId="2DEEFC1F" w14:textId="77777777" w:rsidR="00E87656" w:rsidRPr="00575D1D" w:rsidRDefault="00E87656" w:rsidP="00E87656">
      <w:pPr>
        <w:pStyle w:val="25Text"/>
      </w:pPr>
      <w:r w:rsidRPr="00575D1D">
        <w:t>Marginalspalte Loren Issum ipso volare bei Comini Issum consersped et pore sediam quias qui reicatur molestectam eat Deus consersped.</w:t>
      </w:r>
    </w:p>
    <w:p w14:paraId="444B0748" w14:textId="77777777" w:rsidR="00E87656" w:rsidRPr="00575D1D" w:rsidRDefault="00E87656" w:rsidP="00E87656">
      <w:pPr>
        <w:pStyle w:val="25Text"/>
        <w:rPr>
          <w:rFonts w:ascii="Calibri" w:hAnsi="Calibri"/>
          <w:szCs w:val="22"/>
        </w:rPr>
      </w:pPr>
      <w:r w:rsidRPr="00575D1D">
        <w:rPr>
          <w:rFonts w:ascii="Calibri" w:hAnsi="Calibri"/>
          <w:szCs w:val="22"/>
        </w:rPr>
        <w:t>Copytext Osanditis eveliquatur maios ipit moloratem que velibus. Arum eat pedis accae velles parumquis qui tem ratemperum, ut doloressit eles reicti quas aspeles sintur?</w:t>
      </w:r>
    </w:p>
    <w:p w14:paraId="0D631CB7" w14:textId="77777777" w:rsidR="00CA4CCB" w:rsidRPr="00575D1D" w:rsidRDefault="00CA4CCB" w:rsidP="009E194E">
      <w:pPr>
        <w:rPr>
          <w:rFonts w:ascii="Calibri" w:hAnsi="Calibri" w:cs="Calibri"/>
          <w:lang w:val="en-US"/>
        </w:rPr>
      </w:pPr>
    </w:p>
    <w:p w14:paraId="2E515DDE" w14:textId="77777777" w:rsidR="009C2F7E" w:rsidRPr="00C038AE" w:rsidRDefault="00CA4CCB" w:rsidP="00B35592">
      <w:pPr>
        <w:pStyle w:val="22Subline"/>
        <w:rPr>
          <w:caps/>
        </w:rPr>
      </w:pPr>
      <w:r w:rsidRPr="00C038AE">
        <w:t>1.1 Zwischenheadlines lorem ipsum</w:t>
      </w:r>
    </w:p>
    <w:p w14:paraId="028AC8C5" w14:textId="77777777" w:rsidR="00B014FF" w:rsidRPr="00E87656" w:rsidRDefault="00B014FF" w:rsidP="0003317A">
      <w:pPr>
        <w:pStyle w:val="41Marginalie"/>
        <w:framePr w:wrap="around"/>
        <w:rPr>
          <w:lang w:val="en-US"/>
        </w:rPr>
      </w:pPr>
      <w:r w:rsidRPr="00E87656">
        <w:rPr>
          <w:lang w:val="en-US"/>
        </w:rPr>
        <w:t>Marginalspalte Loren Issum ipso volare bei Comini Issum consersped et pore sediam quias qui reicatur molestectam eat Deus consersped.</w:t>
      </w:r>
    </w:p>
    <w:p w14:paraId="2144ED1C" w14:textId="77777777" w:rsidR="00194438" w:rsidRPr="00575D1D" w:rsidRDefault="00194438" w:rsidP="00B35592">
      <w:pPr>
        <w:pStyle w:val="25Text"/>
      </w:pPr>
      <w:r w:rsidRPr="00575D1D">
        <w:t>Copytext Osanditis eveliquatur maios ipit moloratem que velibus.</w:t>
      </w:r>
      <w:r w:rsidR="002977DC" w:rsidRPr="00575D1D">
        <w:t xml:space="preserve"> </w:t>
      </w:r>
      <w:r w:rsidRPr="00575D1D">
        <w:t>Arum eat pedis accae velles parumquis qui tem ratemperum, ut doloressit eles reicti quas aspeles sintur? Nulpa eos ad mod untias enda entotate mi, unt audaeri berepudit rem simperum volupta volendenis enihillatae es et illandi dolo et que volupit andandaerum reius es ut lab idemolectam libus.</w:t>
      </w:r>
    </w:p>
    <w:p w14:paraId="6C48FFD9" w14:textId="77777777" w:rsidR="00D857D3" w:rsidRPr="00575D1D" w:rsidRDefault="00D857D3" w:rsidP="009E194E">
      <w:pPr>
        <w:rPr>
          <w:rFonts w:ascii="Calibri" w:hAnsi="Calibri" w:cs="Calibri"/>
          <w:lang w:val="en-US"/>
        </w:rPr>
      </w:pPr>
    </w:p>
    <w:p w14:paraId="478C0CE9" w14:textId="77777777" w:rsidR="00D857D3" w:rsidRDefault="00D857D3" w:rsidP="009E194E">
      <w:pPr>
        <w:rPr>
          <w:rFonts w:ascii="Calibri" w:hAnsi="Calibri" w:cs="Calibri"/>
          <w:lang w:val="en-US"/>
        </w:rPr>
      </w:pPr>
    </w:p>
    <w:p w14:paraId="62D821D5" w14:textId="77777777" w:rsidR="00CA4CCB" w:rsidRPr="00575D1D" w:rsidRDefault="00CA4CCB" w:rsidP="00B35592">
      <w:pPr>
        <w:pStyle w:val="21Headline"/>
        <w:rPr>
          <w:bCs/>
          <w:caps/>
        </w:rPr>
      </w:pPr>
      <w:r w:rsidRPr="00575D1D">
        <w:lastRenderedPageBreak/>
        <w:t>2. Headline Lorem ipsum ein- oder auch zweispaltig möglich lorem ipsum</w:t>
      </w:r>
    </w:p>
    <w:p w14:paraId="1896C465" w14:textId="77777777" w:rsidR="002977DC" w:rsidRPr="00575D1D" w:rsidRDefault="002977DC" w:rsidP="009E194E">
      <w:pPr>
        <w:rPr>
          <w:rFonts w:ascii="Calibri" w:hAnsi="Calibri" w:cs="Calibri"/>
          <w:caps/>
        </w:rPr>
      </w:pPr>
    </w:p>
    <w:p w14:paraId="6AF90C43" w14:textId="77777777" w:rsidR="00194438" w:rsidRPr="00B014FF" w:rsidRDefault="00194438" w:rsidP="00B35592">
      <w:pPr>
        <w:pStyle w:val="25Text"/>
        <w:rPr>
          <w:lang w:val="de-DE"/>
        </w:rPr>
      </w:pPr>
      <w:r w:rsidRPr="00B014FF">
        <w:rPr>
          <w:lang w:val="de-DE"/>
        </w:rPr>
        <w:t xml:space="preserve">Marginalspalte Lorem ipsum ipsa volorro beri comnia ipsum consersped et pore sediam </w:t>
      </w:r>
      <w:r w:rsidRPr="002C2638">
        <w:rPr>
          <w:b/>
          <w:bCs/>
          <w:lang w:val="de-DE"/>
        </w:rPr>
        <w:t>quias</w:t>
      </w:r>
      <w:r w:rsidRPr="00B014FF">
        <w:rPr>
          <w:lang w:val="de-DE"/>
        </w:rPr>
        <w:t xml:space="preserve"> qui reicatur molestectam eat Deus consersped.</w:t>
      </w:r>
    </w:p>
    <w:p w14:paraId="6F5861AB" w14:textId="77777777" w:rsidR="00E87656" w:rsidRDefault="00194438" w:rsidP="00B35592">
      <w:pPr>
        <w:pStyle w:val="25Text"/>
        <w:rPr>
          <w:rFonts w:ascii="Calibri" w:hAnsi="Calibri"/>
          <w:szCs w:val="22"/>
        </w:rPr>
      </w:pPr>
      <w:r w:rsidRPr="00575D1D">
        <w:rPr>
          <w:rFonts w:ascii="Calibri" w:hAnsi="Calibri"/>
          <w:szCs w:val="22"/>
        </w:rPr>
        <w:t>Copytext Osanditis eveliquatur maios ipit moloratem que velibus.</w:t>
      </w:r>
      <w:r w:rsidR="00BA1FB9" w:rsidRPr="00575D1D">
        <w:rPr>
          <w:rFonts w:ascii="Calibri" w:hAnsi="Calibri"/>
          <w:szCs w:val="22"/>
        </w:rPr>
        <w:t xml:space="preserve"> </w:t>
      </w:r>
      <w:r w:rsidRPr="00575D1D">
        <w:rPr>
          <w:rFonts w:ascii="Calibri" w:hAnsi="Calibri"/>
          <w:szCs w:val="22"/>
        </w:rPr>
        <w:t>Arum eat pedis accae velles parumquis qui tem ratemperum, ut doloressit eles reicti quas aspeles sintur? Nulpa eos ad mod untias enda entotate mi, unt audaeri berepudit rem simperum volupta volendenis enihillatae es et illadi dolo et que volupit andandaerum reius es ut lab idemolectam libus. Lecatus sitatem eatur seditasinvel et quo omnimodit ute nam autaqui descidenet, omnisim enimus res ab iundam, coria sim ius sita quam nobitia eos sintis corrovi tatiumet veriorpor recte qui omnisque mo offic temqui deliquaes aut et maionet faccus.</w:t>
      </w:r>
    </w:p>
    <w:p w14:paraId="2CA7DCBA" w14:textId="77777777" w:rsidR="00E87656" w:rsidRDefault="00E87656" w:rsidP="00B35592">
      <w:pPr>
        <w:pStyle w:val="25Text"/>
        <w:rPr>
          <w:rFonts w:ascii="Calibri" w:hAnsi="Calibri"/>
          <w:szCs w:val="22"/>
        </w:rPr>
      </w:pPr>
    </w:p>
    <w:p w14:paraId="3ECB8BEF" w14:textId="77777777" w:rsidR="00194438" w:rsidRPr="00575D1D" w:rsidRDefault="00194438" w:rsidP="00B35592">
      <w:pPr>
        <w:pStyle w:val="25Text"/>
        <w:rPr>
          <w:rFonts w:ascii="Calibri" w:hAnsi="Calibri"/>
          <w:szCs w:val="22"/>
        </w:rPr>
      </w:pPr>
      <w:r w:rsidRPr="00575D1D">
        <w:rPr>
          <w:rFonts w:ascii="Calibri" w:hAnsi="Calibri"/>
          <w:szCs w:val="22"/>
        </w:rPr>
        <w:t>Ga. Evelitibus, quam accum qui re reperorios sed quis susant ommod quia que nat quodi aritassed quam, quatibus, core, sam voluptatas denias del minnulluptati ut alitem adi omnissit.Ideligni minctem et eveligendi tem voluptassit lauta aliquaspedit eatempedio. Apid et eum, sus etur? Qui rae alique inctem lique volupta conseni dolori ut quo qui tem re quarter, et que et voluptate as sed mi, custiis aut que perrovi tiumque et rehenim sam latis sed quo blaudae volore vendicim inumet, omnist, quia cum volut omnihiti remporro is et eatempedio. Apid et eum, sus etur? Qui rae alique inctem lique volupta conseni dolori ut quo qui tem re quarter, et que et voluptate as sed mi, custiis aut que veribus remped quaspelit molorerro eum faccaepudi od que odis volupta nimpor mod explita tecullab ipsa veribusam excepelignam atur.</w:t>
      </w:r>
    </w:p>
    <w:p w14:paraId="21C42ACA" w14:textId="77777777" w:rsidR="009C2F7E" w:rsidRDefault="009C2F7E" w:rsidP="009E194E">
      <w:pPr>
        <w:rPr>
          <w:rFonts w:ascii="Calibri" w:hAnsi="Calibri" w:cs="Calibri"/>
          <w:lang w:val="en-US"/>
        </w:rPr>
      </w:pPr>
    </w:p>
    <w:p w14:paraId="7DAA4E7C" w14:textId="77777777" w:rsidR="00575D1D" w:rsidRDefault="00575D1D" w:rsidP="00B35592">
      <w:pPr>
        <w:pStyle w:val="26Abbildung"/>
      </w:pPr>
      <w:r w:rsidRPr="00C038AE">
        <w:t>Ab</w:t>
      </w:r>
      <w:r w:rsidR="009C2F7E">
        <w:t>bildung</w:t>
      </w:r>
      <w:r w:rsidRPr="00C038AE">
        <w:t xml:space="preserve"> 1</w:t>
      </w:r>
      <w:r w:rsidR="009C2F7E">
        <w:t xml:space="preserve">: </w:t>
      </w:r>
      <w:r w:rsidRPr="00C038AE">
        <w:t>Od item voluptatis quisit* inciliansin</w:t>
      </w:r>
    </w:p>
    <w:p w14:paraId="0991F9B7" w14:textId="77777777" w:rsidR="00E87656" w:rsidRPr="00E87656" w:rsidRDefault="00B47260" w:rsidP="00B35592">
      <w:pPr>
        <w:pStyle w:val="26Abbildung"/>
        <w:rPr>
          <w:b w:val="0"/>
          <w:bCs w:val="0"/>
          <w:sz w:val="20"/>
          <w:szCs w:val="20"/>
          <w:lang w:val="de-DE"/>
        </w:rPr>
      </w:pPr>
      <w:r>
        <w:rPr>
          <w:caps/>
          <w:noProof/>
          <w:lang w:eastAsia="de-DE"/>
        </w:rPr>
        <w:drawing>
          <wp:anchor distT="0" distB="0" distL="114300" distR="114300" simplePos="0" relativeHeight="251658240" behindDoc="0" locked="0" layoutInCell="1" allowOverlap="1" wp14:anchorId="483F2EFA" wp14:editId="3AFA0084">
            <wp:simplePos x="0" y="0"/>
            <wp:positionH relativeFrom="column">
              <wp:posOffset>1905</wp:posOffset>
            </wp:positionH>
            <wp:positionV relativeFrom="paragraph">
              <wp:posOffset>255080</wp:posOffset>
            </wp:positionV>
            <wp:extent cx="5925185" cy="15875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1"/>
                    <a:stretch>
                      <a:fillRect/>
                    </a:stretch>
                  </pic:blipFill>
                  <pic:spPr>
                    <a:xfrm>
                      <a:off x="0" y="0"/>
                      <a:ext cx="5925185" cy="1587500"/>
                    </a:xfrm>
                    <a:prstGeom prst="rect">
                      <a:avLst/>
                    </a:prstGeom>
                  </pic:spPr>
                </pic:pic>
              </a:graphicData>
            </a:graphic>
            <wp14:sizeRelH relativeFrom="margin">
              <wp14:pctWidth>0</wp14:pctWidth>
            </wp14:sizeRelH>
            <wp14:sizeRelV relativeFrom="margin">
              <wp14:pctHeight>0</wp14:pctHeight>
            </wp14:sizeRelV>
          </wp:anchor>
        </w:drawing>
      </w:r>
      <w:r w:rsidR="00E87656" w:rsidRPr="00E87656">
        <w:rPr>
          <w:b w:val="0"/>
          <w:bCs w:val="0"/>
          <w:sz w:val="20"/>
          <w:szCs w:val="20"/>
          <w:lang w:val="de-DE"/>
        </w:rPr>
        <w:t>Subline Abbildung Lorem ipsum; in Prozent</w:t>
      </w:r>
    </w:p>
    <w:p w14:paraId="40258EF6" w14:textId="77777777" w:rsidR="009C3251" w:rsidRPr="00E87656" w:rsidRDefault="009C3251" w:rsidP="009E194E">
      <w:pPr>
        <w:rPr>
          <w:rFonts w:ascii="Calibri" w:hAnsi="Calibri" w:cs="Calibri"/>
          <w:sz w:val="14"/>
          <w:szCs w:val="14"/>
        </w:rPr>
      </w:pPr>
    </w:p>
    <w:p w14:paraId="7BEA5705" w14:textId="77777777" w:rsidR="009C3251" w:rsidRPr="00E87656" w:rsidRDefault="009C3251" w:rsidP="009E194E">
      <w:pPr>
        <w:rPr>
          <w:rFonts w:ascii="Calibri" w:hAnsi="Calibri" w:cs="Calibri"/>
          <w:sz w:val="14"/>
          <w:szCs w:val="14"/>
        </w:rPr>
      </w:pPr>
    </w:p>
    <w:p w14:paraId="68194AFB" w14:textId="77777777" w:rsidR="00194438" w:rsidRPr="00B35592" w:rsidRDefault="00194438" w:rsidP="00B35592">
      <w:pPr>
        <w:pStyle w:val="27AnmerkungenQuelle"/>
      </w:pPr>
      <w:r w:rsidRPr="00B35592">
        <w:t>* Abweichungen durch Rundungen** Ohne Bachelorabsolventen, die ein Lehramt anstrebten. Sie wurden in der Befragung, die der Studie von Heine 2012 zugrunde liegt (Rehn et al., 2011), nicht berücksichtigt.</w:t>
      </w:r>
      <w:r w:rsidR="000F38A5" w:rsidRPr="00B35592">
        <w:br/>
      </w:r>
      <w:r w:rsidRPr="00B35592">
        <w:t>Quellen: Heine, 2012; Sonderauswertung des Statistischen Bundesamtes 2014, eigene Berechnungen</w:t>
      </w:r>
    </w:p>
    <w:p w14:paraId="2D5E7C3E" w14:textId="77777777" w:rsidR="00CA4CCB" w:rsidRDefault="00CA4CCB" w:rsidP="009E194E">
      <w:pPr>
        <w:rPr>
          <w:rFonts w:ascii="Calibri" w:hAnsi="Calibri" w:cs="Calibri"/>
          <w:caps/>
        </w:rPr>
      </w:pPr>
    </w:p>
    <w:p w14:paraId="1CD11012" w14:textId="77777777" w:rsidR="009C2F7E" w:rsidRPr="00B014FF" w:rsidRDefault="00CA4CCB" w:rsidP="00B35592">
      <w:pPr>
        <w:pStyle w:val="22Subline"/>
        <w:rPr>
          <w:caps/>
          <w:lang w:val="de-DE"/>
        </w:rPr>
      </w:pPr>
      <w:r w:rsidRPr="00B014FF">
        <w:rPr>
          <w:lang w:val="de-DE"/>
        </w:rPr>
        <w:t>2.1 Zwischenheadlines lorem ipsum</w:t>
      </w:r>
    </w:p>
    <w:p w14:paraId="1B624933" w14:textId="77777777" w:rsidR="00B014FF" w:rsidRPr="00575D1D" w:rsidRDefault="00B014FF" w:rsidP="00E87656">
      <w:pPr>
        <w:pStyle w:val="41Marginalie"/>
        <w:framePr w:wrap="around"/>
        <w:rPr>
          <w:lang w:val="en-US"/>
        </w:rPr>
      </w:pPr>
      <w:r w:rsidRPr="00575D1D">
        <w:rPr>
          <w:lang w:val="en-US"/>
        </w:rPr>
        <w:t xml:space="preserve">Marginalspalte Loren Issum ipso volare bei </w:t>
      </w:r>
      <w:r w:rsidRPr="00877065">
        <w:rPr>
          <w:lang w:val="en-US"/>
        </w:rPr>
        <w:t>Comini</w:t>
      </w:r>
      <w:r w:rsidRPr="00575D1D">
        <w:rPr>
          <w:lang w:val="en-US"/>
        </w:rPr>
        <w:t xml:space="preserve"> Issum consersped et pore sediam quias qui reicatur molestectam eat Deus consersped.</w:t>
      </w:r>
    </w:p>
    <w:p w14:paraId="249EE805" w14:textId="77777777" w:rsidR="00194438" w:rsidRPr="00B014FF" w:rsidRDefault="00194438" w:rsidP="00B35592">
      <w:pPr>
        <w:pStyle w:val="25Text"/>
      </w:pPr>
      <w:r w:rsidRPr="00B014FF">
        <w:t>Marginalspalte Lorem ipsum ipsa volorro beri comnia ipsum consersped et pore sediam quias qui reicatur molestectam eat Deus consersped.</w:t>
      </w:r>
    </w:p>
    <w:p w14:paraId="7F37CE05" w14:textId="77777777" w:rsidR="008C558F" w:rsidRDefault="00194438" w:rsidP="00E87656">
      <w:pPr>
        <w:pStyle w:val="25Text"/>
        <w:rPr>
          <w:rFonts w:ascii="Calibri" w:hAnsi="Calibri"/>
          <w:b/>
          <w:bCs/>
          <w:caps/>
          <w:sz w:val="24"/>
          <w:szCs w:val="24"/>
        </w:rPr>
      </w:pPr>
      <w:r w:rsidRPr="00575D1D">
        <w:rPr>
          <w:rFonts w:ascii="Calibri" w:hAnsi="Calibri"/>
          <w:szCs w:val="22"/>
        </w:rPr>
        <w:t>Copytext Osanditis eveliquatur maios ipit moloratem que velibus.</w:t>
      </w:r>
      <w:r w:rsidR="00BA1FB9" w:rsidRPr="00575D1D">
        <w:rPr>
          <w:rFonts w:ascii="Calibri" w:hAnsi="Calibri"/>
          <w:szCs w:val="22"/>
        </w:rPr>
        <w:t xml:space="preserve"> </w:t>
      </w:r>
      <w:r w:rsidRPr="00575D1D">
        <w:rPr>
          <w:rFonts w:ascii="Calibri" w:hAnsi="Calibri"/>
          <w:szCs w:val="22"/>
        </w:rPr>
        <w:t xml:space="preserve">Arum eat pedis accae velles parumquis qui tem ratemperum, ut doloressit eles reicti quas aspeles sintur? Nulpa eos ad mod untias enda entotate mi, unt audaeri berepudit rem simperum volupta volendenis enihillatae es et </w:t>
      </w:r>
      <w:r w:rsidRPr="00575D1D">
        <w:rPr>
          <w:rFonts w:ascii="Calibri" w:hAnsi="Calibri"/>
          <w:szCs w:val="22"/>
        </w:rPr>
        <w:lastRenderedPageBreak/>
        <w:t>illandi dolo et que volupit andandaerum reius es ut lab idemolectam libus.</w:t>
      </w:r>
    </w:p>
    <w:p w14:paraId="1AE79D97" w14:textId="77777777" w:rsidR="008C558F" w:rsidRDefault="008C558F" w:rsidP="00CA4CCB">
      <w:pPr>
        <w:rPr>
          <w:rFonts w:ascii="Calibri" w:hAnsi="Calibri" w:cs="Calibri"/>
          <w:b/>
          <w:bCs/>
          <w:caps/>
          <w:sz w:val="24"/>
          <w:szCs w:val="24"/>
          <w:lang w:val="en-US"/>
        </w:rPr>
      </w:pPr>
    </w:p>
    <w:p w14:paraId="4295626D" w14:textId="77777777" w:rsidR="00E87656" w:rsidRPr="00AD1D6E" w:rsidRDefault="00E87656" w:rsidP="00CA4CCB">
      <w:pPr>
        <w:rPr>
          <w:rFonts w:ascii="Calibri" w:hAnsi="Calibri" w:cs="Calibri"/>
          <w:b/>
          <w:bCs/>
          <w:caps/>
          <w:sz w:val="24"/>
          <w:szCs w:val="24"/>
          <w:lang w:val="en-US"/>
        </w:rPr>
      </w:pPr>
    </w:p>
    <w:p w14:paraId="77EDCEC1" w14:textId="77777777" w:rsidR="00CA4CCB" w:rsidRPr="00575D1D" w:rsidRDefault="00CA4CCB" w:rsidP="00B35592">
      <w:pPr>
        <w:pStyle w:val="21Headline"/>
        <w:rPr>
          <w:bCs/>
          <w:caps/>
        </w:rPr>
      </w:pPr>
      <w:r w:rsidRPr="00575D1D">
        <w:t>3. Headline Lorem ipsum ein- oder auch zweispaltig möglich lorem ipsum</w:t>
      </w:r>
    </w:p>
    <w:p w14:paraId="7921B62D" w14:textId="77777777" w:rsidR="00CA4CCB" w:rsidRPr="00575D1D" w:rsidRDefault="00CA4CCB" w:rsidP="009E194E">
      <w:pPr>
        <w:rPr>
          <w:rFonts w:ascii="Calibri" w:hAnsi="Calibri" w:cs="Calibri"/>
          <w:caps/>
        </w:rPr>
      </w:pPr>
    </w:p>
    <w:p w14:paraId="1D56C420" w14:textId="77777777" w:rsidR="009C3251" w:rsidRPr="00797987" w:rsidRDefault="00194438" w:rsidP="004817BF">
      <w:pPr>
        <w:rPr>
          <w:lang w:val="en-US"/>
        </w:rPr>
      </w:pPr>
      <w:r w:rsidRPr="00797987">
        <w:rPr>
          <w:lang w:val="en-US"/>
        </w:rPr>
        <w:t>Copytext Osanditis eveliquatur maios ipit moloratem que velibus.</w:t>
      </w:r>
      <w:r w:rsidR="00BA1FB9" w:rsidRPr="00797987">
        <w:rPr>
          <w:lang w:val="en-US"/>
        </w:rPr>
        <w:t xml:space="preserve"> </w:t>
      </w:r>
      <w:r w:rsidRPr="00B47260">
        <w:rPr>
          <w:lang w:val="en-US"/>
        </w:rPr>
        <w:t>Arum eat pedis accae velles parumquis qui tem ratemperum, ut doloressit eles reicti</w:t>
      </w:r>
      <w:r w:rsidR="00B47260">
        <w:rPr>
          <w:rStyle w:val="Funotenzeichen"/>
        </w:rPr>
        <w:footnoteReference w:id="2"/>
      </w:r>
      <w:r w:rsidRPr="00B47260">
        <w:rPr>
          <w:lang w:val="en-US"/>
        </w:rPr>
        <w:t xml:space="preserve"> quas aspeles sintur? </w:t>
      </w:r>
      <w:r w:rsidRPr="00797987">
        <w:rPr>
          <w:lang w:val="en-US"/>
        </w:rPr>
        <w:t>Nulpa eos ad mod untias enda entotate mi, unt audaeri berepudit rem simperum volupta volendenis enihillatae es et illandi dolo et que volupit andandaerum reius es ut lab idemolectam libus.</w:t>
      </w:r>
      <w:r w:rsidR="009C3251" w:rsidRPr="00797987">
        <w:rPr>
          <w:lang w:val="en-US"/>
        </w:rPr>
        <w:t xml:space="preserve"> Copytext Osanditis eveliquatur maios ipit moloratem que velibus. Arum eat pedis accae velles parumquis qui tem ratemperum, ut doloressit eles reicti quas aspeles sintur? Nulpa eos ad mod untias enda entotate mi, unt audaeri berepudit rem simperum volupta volendenis enihillatae es et illandi dolo et que volupit andandaerum reius es ut lab idemolectam libus.</w:t>
      </w:r>
    </w:p>
    <w:p w14:paraId="24AEC922" w14:textId="77777777" w:rsidR="009F16F2" w:rsidRDefault="009F16F2" w:rsidP="00B35592">
      <w:pPr>
        <w:pStyle w:val="25Text"/>
      </w:pPr>
    </w:p>
    <w:p w14:paraId="6066D818" w14:textId="77777777" w:rsidR="009F16F2" w:rsidRPr="009F16F2" w:rsidRDefault="009F16F2" w:rsidP="009F16F2">
      <w:pPr>
        <w:pStyle w:val="31InfoboxHeadline"/>
      </w:pPr>
      <w:r w:rsidRPr="009F16F2">
        <w:t>Headline Infobox</w:t>
      </w:r>
    </w:p>
    <w:p w14:paraId="647CFA24" w14:textId="77777777" w:rsidR="009F16F2" w:rsidRPr="009F16F2" w:rsidRDefault="009F16F2" w:rsidP="009F16F2">
      <w:pPr>
        <w:pStyle w:val="32InfoboxText"/>
      </w:pPr>
      <w:r w:rsidRPr="009F16F2">
        <w:t>Lecatus sitatem eatur seditasinvel et quo omnimodit ute nam autaqui descidenet, omnisim enimus res ab iundam, coria sim ius sita quam nobitia eos sintis corrovi tatiumet.</w:t>
      </w:r>
    </w:p>
    <w:p w14:paraId="299526B9" w14:textId="77777777" w:rsidR="009F16F2" w:rsidRPr="009F16F2" w:rsidRDefault="009F16F2" w:rsidP="009F16F2">
      <w:pPr>
        <w:pStyle w:val="33InfoboxAufzhlung"/>
      </w:pPr>
      <w:r w:rsidRPr="009F16F2">
        <w:t>veriorpor recte qui omnisque mo offic temqui deliquaes aut et</w:t>
      </w:r>
    </w:p>
    <w:p w14:paraId="59FB5368" w14:textId="77777777" w:rsidR="009F16F2" w:rsidRPr="009F16F2" w:rsidRDefault="009F16F2" w:rsidP="009F16F2">
      <w:pPr>
        <w:pStyle w:val="33InfoboxAufzhlung"/>
        <w:numPr>
          <w:ilvl w:val="0"/>
          <w:numId w:val="0"/>
        </w:numPr>
        <w:ind w:left="340"/>
      </w:pPr>
      <w:r w:rsidRPr="009F16F2">
        <w:tab/>
        <w:t>maionet faccus.</w:t>
      </w:r>
    </w:p>
    <w:p w14:paraId="19BBB292" w14:textId="77777777" w:rsidR="009F16F2" w:rsidRPr="009F16F2" w:rsidRDefault="009F16F2" w:rsidP="009F16F2">
      <w:pPr>
        <w:pStyle w:val="33InfoboxAufzhlung"/>
      </w:pPr>
      <w:r w:rsidRPr="009F16F2">
        <w:t>veriorpor recte qui omnisque mo offic temqui deliquaes aut et</w:t>
      </w:r>
    </w:p>
    <w:p w14:paraId="50BE5332" w14:textId="77777777" w:rsidR="009F16F2" w:rsidRPr="009F16F2" w:rsidRDefault="009F16F2" w:rsidP="009F16F2">
      <w:pPr>
        <w:pStyle w:val="33InfoboxAufzhlung"/>
        <w:numPr>
          <w:ilvl w:val="0"/>
          <w:numId w:val="0"/>
        </w:numPr>
        <w:ind w:left="340" w:firstLine="360"/>
      </w:pPr>
      <w:r w:rsidRPr="009F16F2">
        <w:t>maionet mnisim enimus res ab iundam, coria sim ius sita</w:t>
      </w:r>
      <w:r>
        <w:t xml:space="preserve"> </w:t>
      </w:r>
      <w:r w:rsidRPr="009F16F2">
        <w:t>uam</w:t>
      </w:r>
    </w:p>
    <w:p w14:paraId="308A7BEF" w14:textId="77777777" w:rsidR="009F16F2" w:rsidRPr="009F16F2" w:rsidRDefault="009F16F2" w:rsidP="009F16F2">
      <w:pPr>
        <w:pStyle w:val="33InfoboxAufzhlung"/>
        <w:numPr>
          <w:ilvl w:val="0"/>
          <w:numId w:val="0"/>
        </w:numPr>
        <w:ind w:left="700" w:hanging="360"/>
      </w:pPr>
      <w:r w:rsidRPr="009F16F2">
        <w:tab/>
        <w:t>nobitia eos sintis corrovi tatiumet veriorpor recte qui omnisque</w:t>
      </w:r>
      <w:r>
        <w:t xml:space="preserve"> </w:t>
      </w:r>
      <w:r w:rsidRPr="009F16F2">
        <w:t>mo offic temqui deliquaes aut e faccus.</w:t>
      </w:r>
    </w:p>
    <w:p w14:paraId="4BC14056" w14:textId="77777777" w:rsidR="00194438" w:rsidRDefault="00194438" w:rsidP="009E194E">
      <w:pPr>
        <w:rPr>
          <w:rFonts w:ascii="Calibri" w:hAnsi="Calibri" w:cs="Calibri"/>
          <w:lang w:val="en-US"/>
        </w:rPr>
      </w:pPr>
    </w:p>
    <w:p w14:paraId="4FCE0C24" w14:textId="77777777" w:rsidR="009C2F7E" w:rsidRPr="00575D1D" w:rsidRDefault="00575D1D" w:rsidP="00B35592">
      <w:pPr>
        <w:pStyle w:val="22Subline"/>
        <w:rPr>
          <w:caps/>
        </w:rPr>
      </w:pPr>
      <w:r w:rsidRPr="00575D1D">
        <w:t>3.1 Zwischenheadlines lorem ipsum</w:t>
      </w:r>
    </w:p>
    <w:p w14:paraId="2EB4A64F" w14:textId="77777777" w:rsidR="00B014FF" w:rsidRPr="00575D1D" w:rsidRDefault="00B014FF" w:rsidP="00E87656">
      <w:pPr>
        <w:pStyle w:val="41Marginalie"/>
        <w:framePr w:wrap="around"/>
        <w:rPr>
          <w:lang w:val="en-US"/>
        </w:rPr>
      </w:pPr>
      <w:r w:rsidRPr="00575D1D">
        <w:rPr>
          <w:lang w:val="en-US"/>
        </w:rPr>
        <w:t xml:space="preserve">Marginalspalte Loren Issum ipso volare bei Comini Issum </w:t>
      </w:r>
      <w:r w:rsidRPr="00E87656">
        <w:rPr>
          <w:lang w:val="en-US"/>
        </w:rPr>
        <w:t>consersped</w:t>
      </w:r>
      <w:r w:rsidRPr="00575D1D">
        <w:rPr>
          <w:lang w:val="en-US"/>
        </w:rPr>
        <w:t xml:space="preserve"> et pore sediam quias qui reicatur molestectam eat Deus consersped.</w:t>
      </w:r>
    </w:p>
    <w:p w14:paraId="635CE762" w14:textId="77777777" w:rsidR="00194438" w:rsidRPr="00575D1D" w:rsidRDefault="00194438" w:rsidP="00B35592">
      <w:pPr>
        <w:pStyle w:val="25Text"/>
      </w:pPr>
      <w:r w:rsidRPr="00575D1D">
        <w:t>Marginalspalte Lorem ipsum ipsa volorro beri comnia ipsum consersped et pore sediam quias qui reicatur molestectam eat Deus consersped.</w:t>
      </w:r>
    </w:p>
    <w:p w14:paraId="7E258DC3" w14:textId="77777777" w:rsidR="00194438" w:rsidRPr="00575D1D" w:rsidRDefault="00194438" w:rsidP="00B35592">
      <w:pPr>
        <w:pStyle w:val="25Text"/>
        <w:rPr>
          <w:rFonts w:ascii="Calibri" w:hAnsi="Calibri"/>
          <w:szCs w:val="22"/>
        </w:rPr>
      </w:pPr>
      <w:r w:rsidRPr="00575D1D">
        <w:rPr>
          <w:rFonts w:ascii="Calibri" w:hAnsi="Calibri"/>
          <w:szCs w:val="22"/>
        </w:rPr>
        <w:t>Copytext Osanditis eveliquatur maios ipit moloratem que velibus.</w:t>
      </w:r>
      <w:r w:rsidR="00BA1FB9" w:rsidRPr="00575D1D">
        <w:rPr>
          <w:rFonts w:ascii="Calibri" w:hAnsi="Calibri"/>
          <w:szCs w:val="22"/>
        </w:rPr>
        <w:t xml:space="preserve"> </w:t>
      </w:r>
      <w:r w:rsidRPr="00575D1D">
        <w:rPr>
          <w:rFonts w:ascii="Calibri" w:hAnsi="Calibri"/>
          <w:szCs w:val="22"/>
        </w:rPr>
        <w:t>Arum eat pedis accae velles parumquis qui tem ratemperum, ut doloressit eles reicti quas aspeles sintur? Nulpa eos ad mod untias enda entotate mi, unt audaeri berepudit rem simperum volupta volendenis enihillatae es et illandi dolo et que volupit andandaerum reius es ut lab idemolectam libus.</w:t>
      </w:r>
    </w:p>
    <w:p w14:paraId="01BC7904" w14:textId="77777777" w:rsidR="00D857D3" w:rsidRPr="00575D1D" w:rsidRDefault="00D857D3" w:rsidP="009E194E">
      <w:pPr>
        <w:rPr>
          <w:rFonts w:ascii="Calibri" w:hAnsi="Calibri" w:cs="Calibri"/>
          <w:lang w:val="en-US"/>
        </w:rPr>
      </w:pPr>
    </w:p>
    <w:p w14:paraId="367B35A4" w14:textId="77777777" w:rsidR="009C2F7E" w:rsidRPr="000C0B9D" w:rsidRDefault="00F85668" w:rsidP="00B35592">
      <w:pPr>
        <w:pStyle w:val="22Subline"/>
        <w:rPr>
          <w:caps/>
        </w:rPr>
      </w:pPr>
      <w:r w:rsidRPr="000C0B9D">
        <w:t>3.2 Zwischenheadlines lorem ipsum</w:t>
      </w:r>
    </w:p>
    <w:p w14:paraId="2FC5AE59" w14:textId="77777777" w:rsidR="00194438" w:rsidRPr="00575D1D" w:rsidRDefault="00194438" w:rsidP="00B35592">
      <w:pPr>
        <w:pStyle w:val="25Text"/>
      </w:pPr>
      <w:r w:rsidRPr="00575D1D">
        <w:t>Copytext Osanditis eveliquatur maios ipit moloratem que velibus.</w:t>
      </w:r>
      <w:r w:rsidR="00BA1FB9" w:rsidRPr="00575D1D">
        <w:t xml:space="preserve"> </w:t>
      </w:r>
      <w:r w:rsidRPr="00575D1D">
        <w:t>Arum eat pedis accae velles parumquis qui tem ratemperum, ut doloressit eles reicti quas aspeles sintur? Nulpa eos ad mod untias enda entotate mi, unt audaeri berepudit</w:t>
      </w:r>
      <w:r w:rsidR="00D1644C">
        <w:t xml:space="preserve"> </w:t>
      </w:r>
      <w:r w:rsidRPr="00575D1D">
        <w:t xml:space="preserve">rem simperum volupta volendenis enihillatae es et </w:t>
      </w:r>
      <w:r w:rsidRPr="00575D1D">
        <w:lastRenderedPageBreak/>
        <w:t>illandi dolo et que volupit andandaerum reius es ut lab idemolectam libus. Lecatus sitatem eatur seditasinvel et quo omnimodit ute nam autaqui descidenet, omnisim enimus res ab iundam, coria sim ius sita quam nobitia eos sintis corrovi tatiumet veriorpor recte qui omnisque mo offic temqui deliquaes aut et maionet faccus.Ga. Evelitibus, quam accum qui re reperorios sed quis susant ommod quia que nat quodi aritassed quam.</w:t>
      </w:r>
    </w:p>
    <w:p w14:paraId="4DBE47AD" w14:textId="77777777" w:rsidR="009F16F2" w:rsidRDefault="009F16F2" w:rsidP="009E194E">
      <w:pPr>
        <w:rPr>
          <w:rFonts w:ascii="Calibri" w:hAnsi="Calibri" w:cs="Calibri"/>
          <w:lang w:val="en-US"/>
        </w:rPr>
      </w:pPr>
    </w:p>
    <w:p w14:paraId="17D08C4B" w14:textId="77777777" w:rsidR="009F16F2" w:rsidRDefault="009F16F2" w:rsidP="009E194E">
      <w:pPr>
        <w:rPr>
          <w:rFonts w:ascii="Calibri" w:hAnsi="Calibri" w:cs="Calibri"/>
          <w:lang w:val="en-US"/>
        </w:rPr>
      </w:pPr>
    </w:p>
    <w:p w14:paraId="36A2E7EC" w14:textId="77777777" w:rsidR="00F85668" w:rsidRPr="00575D1D" w:rsidRDefault="00F85668" w:rsidP="00B35592">
      <w:pPr>
        <w:pStyle w:val="21Headline"/>
        <w:rPr>
          <w:bCs/>
          <w:caps/>
        </w:rPr>
      </w:pPr>
      <w:r>
        <w:t>4</w:t>
      </w:r>
      <w:r w:rsidRPr="00575D1D">
        <w:t>. Headline Lorem ipsum ein- oder auch zweispaltig möglich lorem ipsum</w:t>
      </w:r>
    </w:p>
    <w:p w14:paraId="22A817F0" w14:textId="77777777" w:rsidR="00D857D3" w:rsidRPr="00575D1D" w:rsidRDefault="00D857D3" w:rsidP="009E194E">
      <w:pPr>
        <w:rPr>
          <w:rFonts w:ascii="Calibri" w:hAnsi="Calibri" w:cs="Calibri"/>
          <w:caps/>
        </w:rPr>
      </w:pPr>
    </w:p>
    <w:p w14:paraId="25AB0571" w14:textId="77777777" w:rsidR="00B014FF" w:rsidRPr="00E87656" w:rsidRDefault="00B014FF" w:rsidP="00E87656">
      <w:pPr>
        <w:pStyle w:val="41Marginalie"/>
        <w:framePr w:wrap="around"/>
        <w:rPr>
          <w:lang w:val="en-US"/>
        </w:rPr>
      </w:pPr>
      <w:r w:rsidRPr="00E87656">
        <w:rPr>
          <w:lang w:val="en-US"/>
        </w:rPr>
        <w:t>Marginalspalte Loren Issum ipso volare bei Comini Issum consersped et pore sediam quias qui reicatur molestectam eat Deus consersped.</w:t>
      </w:r>
    </w:p>
    <w:p w14:paraId="2CFC7CD2" w14:textId="77777777" w:rsidR="00194438" w:rsidRPr="00575D1D" w:rsidRDefault="00194438" w:rsidP="00B35592">
      <w:pPr>
        <w:pStyle w:val="25Text"/>
      </w:pPr>
      <w:r w:rsidRPr="00575D1D">
        <w:t>Copytext Osanditis eveliquatur maios ipit moloratem que velibus.</w:t>
      </w:r>
      <w:r w:rsidR="00BA1FB9" w:rsidRPr="00575D1D">
        <w:t xml:space="preserve"> </w:t>
      </w:r>
      <w:r w:rsidRPr="00575D1D">
        <w:t>Arum eat pedis accae velles parumquis qui tem ratemperum, ut doloressit eles reicti quas aspeles sintur.a eos ad mod untias enda entotate mi, unt audaeri berepudit rem simperum.</w:t>
      </w:r>
    </w:p>
    <w:p w14:paraId="6D4D43AD" w14:textId="77777777" w:rsidR="00D857D3" w:rsidRPr="00575D1D" w:rsidRDefault="00D857D3" w:rsidP="009E194E">
      <w:pPr>
        <w:rPr>
          <w:rFonts w:ascii="Calibri" w:hAnsi="Calibri" w:cs="Calibri"/>
          <w:lang w:val="en-US"/>
        </w:rPr>
      </w:pPr>
    </w:p>
    <w:p w14:paraId="482A3750" w14:textId="77777777" w:rsidR="00194438" w:rsidRPr="00424D8A" w:rsidRDefault="00194438" w:rsidP="00424D8A">
      <w:pPr>
        <w:pStyle w:val="Aufzhlung"/>
      </w:pPr>
      <w:r w:rsidRPr="00424D8A">
        <w:t>veriorpor recte qui omnisque mo offic temqui deliquaes aut et maionet faccus</w:t>
      </w:r>
    </w:p>
    <w:p w14:paraId="1698CE75" w14:textId="77777777" w:rsidR="00D857D3" w:rsidRPr="00424D8A" w:rsidRDefault="00D857D3" w:rsidP="00424D8A">
      <w:pPr>
        <w:pStyle w:val="Aufzhlung"/>
        <w:numPr>
          <w:ilvl w:val="0"/>
          <w:numId w:val="0"/>
        </w:numPr>
        <w:ind w:left="360"/>
      </w:pPr>
    </w:p>
    <w:p w14:paraId="7F352289" w14:textId="77777777" w:rsidR="00D857D3" w:rsidRPr="00B35592" w:rsidRDefault="00194438" w:rsidP="00424D8A">
      <w:pPr>
        <w:pStyle w:val="Aufzhlung"/>
      </w:pPr>
      <w:r w:rsidRPr="00B35592">
        <w:t>veriorpor recte qui omnisque mo offic temqui deliquaes aut et maionet mnisim enimus res ab iundam, coria sim ius sita quam nobitia eos sintis corrovi tatiumet veriorpor recte qui omnisque mo offic temqui deliquaes aut e faccus</w:t>
      </w:r>
    </w:p>
    <w:p w14:paraId="347ADF47" w14:textId="77777777" w:rsidR="00D857D3" w:rsidRPr="00B35592" w:rsidRDefault="00D857D3" w:rsidP="00424D8A">
      <w:pPr>
        <w:pStyle w:val="Aufzhlung"/>
        <w:numPr>
          <w:ilvl w:val="0"/>
          <w:numId w:val="0"/>
        </w:numPr>
        <w:ind w:left="360"/>
      </w:pPr>
    </w:p>
    <w:p w14:paraId="68D463DB" w14:textId="77777777" w:rsidR="00194438" w:rsidRPr="00B35592" w:rsidRDefault="00194438" w:rsidP="00424D8A">
      <w:pPr>
        <w:pStyle w:val="Aufzhlung"/>
      </w:pPr>
      <w:r w:rsidRPr="00B35592">
        <w:t>veriorpor recte qui omnisque mo offic temqui deliquaes aut et maionet faccus</w:t>
      </w:r>
    </w:p>
    <w:p w14:paraId="3707CA2F" w14:textId="77777777" w:rsidR="00F4536F" w:rsidRDefault="00F4536F" w:rsidP="009E194E">
      <w:pPr>
        <w:rPr>
          <w:rFonts w:ascii="Calibri" w:hAnsi="Calibri" w:cs="Calibri"/>
          <w:caps/>
          <w:lang w:val="en-US"/>
        </w:rPr>
      </w:pPr>
    </w:p>
    <w:p w14:paraId="40E4500E" w14:textId="77777777" w:rsidR="00C038AE" w:rsidRDefault="00C038AE" w:rsidP="00424D8A">
      <w:pPr>
        <w:pStyle w:val="22Subline"/>
        <w:rPr>
          <w:caps/>
        </w:rPr>
      </w:pPr>
      <w:r w:rsidRPr="00C038AE">
        <w:t>4.1 Zwischenheadlines lorem ipsum</w:t>
      </w:r>
    </w:p>
    <w:p w14:paraId="11E000E8" w14:textId="77777777" w:rsidR="00194438" w:rsidRPr="00575D1D" w:rsidRDefault="00194438" w:rsidP="00424D8A">
      <w:pPr>
        <w:pStyle w:val="25Text"/>
      </w:pPr>
      <w:r w:rsidRPr="00575D1D">
        <w:t>Copytext Osanditis eveliquatur maios ipit moloratem que velibus.</w:t>
      </w:r>
      <w:r w:rsidR="00BA1FB9" w:rsidRPr="00575D1D">
        <w:t xml:space="preserve"> </w:t>
      </w:r>
      <w:r w:rsidRPr="00575D1D">
        <w:t>Arum eat pedis accae velles parumquis qui tem ratemperum, ut doloressit eles reicti quas aspeles sintur? Copytext Osanditis eveliquatur maios ipit moloratem que velibus.Arum eat pedis accae velles parumquis qui tem ratemperum, ut doloressit eles reicti quas aspeles sintur? Nulpa eos ad mod untias enda entotate mi, unt audaeri berepudit rem simperum volupta volendenis enihillatae es et illandi dolo et que volupit andandaerum reius es ut lab idemolectam libus. Lecatus sitatem eatur seditasinvel et quo omnimodit ute nam autaqui descidenet, omnisim enimus res ab iundam, coria sim ius sita quam nobitia eos sintis corrovi tatiumet veriorpor recte qui omnisque mo offic temqui deliquaes aut et maionet faccus.Ga.</w:t>
      </w:r>
    </w:p>
    <w:p w14:paraId="598F7343" w14:textId="77777777" w:rsidR="009C2F7E" w:rsidRDefault="009C2F7E" w:rsidP="009E194E">
      <w:pPr>
        <w:rPr>
          <w:rFonts w:ascii="Calibri" w:hAnsi="Calibri" w:cs="Calibri"/>
          <w:lang w:val="en-US"/>
        </w:rPr>
      </w:pPr>
    </w:p>
    <w:p w14:paraId="6F45A6E8" w14:textId="77777777" w:rsidR="00F4536F" w:rsidRDefault="006C07C7" w:rsidP="00E87656">
      <w:pPr>
        <w:pStyle w:val="23Tabelle"/>
        <w:rPr>
          <w:lang w:val="en-US"/>
        </w:rPr>
      </w:pPr>
      <w:r w:rsidRPr="00DE7450">
        <w:rPr>
          <w:lang w:val="en-US"/>
        </w:rPr>
        <w:t>Tabelle 1: Headline</w:t>
      </w:r>
    </w:p>
    <w:p w14:paraId="5E20FCC1" w14:textId="77777777" w:rsidR="00DE7450" w:rsidRPr="00DE7450" w:rsidRDefault="00DE7450" w:rsidP="00E87656">
      <w:pPr>
        <w:pStyle w:val="23Tabelle"/>
        <w:rPr>
          <w:lang w:val="en-US"/>
        </w:rPr>
      </w:pPr>
    </w:p>
    <w:tbl>
      <w:tblPr>
        <w:tblStyle w:val="Tabellenraster"/>
        <w:tblW w:w="9070" w:type="dxa"/>
        <w:tblCellMar>
          <w:top w:w="57" w:type="dxa"/>
          <w:bottom w:w="57" w:type="dxa"/>
        </w:tblCellMar>
        <w:tblLook w:val="04A0" w:firstRow="1" w:lastRow="0" w:firstColumn="1" w:lastColumn="0" w:noHBand="0" w:noVBand="1"/>
      </w:tblPr>
      <w:tblGrid>
        <w:gridCol w:w="2943"/>
        <w:gridCol w:w="6127"/>
      </w:tblGrid>
      <w:tr w:rsidR="00DE7450" w14:paraId="414B071C" w14:textId="77777777" w:rsidTr="00275CD5">
        <w:trPr>
          <w:trHeight w:val="283"/>
        </w:trPr>
        <w:tc>
          <w:tcPr>
            <w:tcW w:w="2943" w:type="dxa"/>
            <w:tcBorders>
              <w:top w:val="nil"/>
              <w:left w:val="nil"/>
              <w:bottom w:val="single" w:sz="18" w:space="0" w:color="195365" w:themeColor="text2"/>
              <w:right w:val="nil"/>
            </w:tcBorders>
          </w:tcPr>
          <w:p w14:paraId="328D564D" w14:textId="77777777" w:rsidR="00DE7450" w:rsidRPr="00261F82" w:rsidRDefault="00DE7450" w:rsidP="00275CD5">
            <w:pPr>
              <w:pStyle w:val="Tabelle1Zeile"/>
              <w:rPr>
                <w:color w:val="195365" w:themeColor="text2"/>
              </w:rPr>
            </w:pPr>
            <w:r w:rsidRPr="00261F82">
              <w:rPr>
                <w:color w:val="195365" w:themeColor="text2"/>
              </w:rPr>
              <w:t>Lorem ipsum</w:t>
            </w:r>
          </w:p>
        </w:tc>
        <w:tc>
          <w:tcPr>
            <w:tcW w:w="6127" w:type="dxa"/>
            <w:tcBorders>
              <w:top w:val="nil"/>
              <w:left w:val="nil"/>
              <w:bottom w:val="single" w:sz="18" w:space="0" w:color="195365" w:themeColor="text2"/>
              <w:right w:val="nil"/>
            </w:tcBorders>
          </w:tcPr>
          <w:p w14:paraId="733487CF" w14:textId="77777777" w:rsidR="00DE7450" w:rsidRPr="00261F82" w:rsidRDefault="00DE7450" w:rsidP="00275CD5">
            <w:pPr>
              <w:pStyle w:val="Tabelle1Zeile"/>
              <w:rPr>
                <w:color w:val="195365" w:themeColor="text2"/>
              </w:rPr>
            </w:pPr>
            <w:r w:rsidRPr="00261F82">
              <w:rPr>
                <w:color w:val="195365" w:themeColor="text2"/>
              </w:rPr>
              <w:t>Lorem ipsum</w:t>
            </w:r>
          </w:p>
        </w:tc>
      </w:tr>
      <w:tr w:rsidR="00DE7450" w:rsidRPr="002C2638" w14:paraId="6FA99682" w14:textId="77777777" w:rsidTr="00275CD5">
        <w:trPr>
          <w:trHeight w:val="283"/>
        </w:trPr>
        <w:tc>
          <w:tcPr>
            <w:tcW w:w="2943" w:type="dxa"/>
            <w:tcBorders>
              <w:top w:val="single" w:sz="18" w:space="0" w:color="195365" w:themeColor="text2"/>
              <w:left w:val="nil"/>
              <w:bottom w:val="single" w:sz="6" w:space="0" w:color="195365" w:themeColor="text2"/>
              <w:right w:val="nil"/>
            </w:tcBorders>
          </w:tcPr>
          <w:p w14:paraId="765CA133" w14:textId="77777777" w:rsidR="00DE7450" w:rsidRPr="00261F82" w:rsidRDefault="00DE7450" w:rsidP="00275CD5">
            <w:pPr>
              <w:pStyle w:val="Tabelle1Zeile"/>
              <w:rPr>
                <w:b w:val="0"/>
                <w:bCs w:val="0"/>
              </w:rPr>
            </w:pPr>
            <w:r w:rsidRPr="00261F82">
              <w:rPr>
                <w:b w:val="0"/>
                <w:bCs w:val="0"/>
              </w:rPr>
              <w:t>Lorem ipsum</w:t>
            </w:r>
          </w:p>
        </w:tc>
        <w:tc>
          <w:tcPr>
            <w:tcW w:w="6127" w:type="dxa"/>
            <w:tcBorders>
              <w:top w:val="single" w:sz="18" w:space="0" w:color="195365" w:themeColor="text2"/>
              <w:left w:val="nil"/>
              <w:bottom w:val="single" w:sz="6" w:space="0" w:color="195365" w:themeColor="text2"/>
              <w:right w:val="nil"/>
            </w:tcBorders>
          </w:tcPr>
          <w:p w14:paraId="5AA10E2C" w14:textId="77777777" w:rsidR="00DE7450" w:rsidRPr="002E1BAA" w:rsidRDefault="00DE7450" w:rsidP="00275CD5">
            <w:pPr>
              <w:pStyle w:val="Tabelle1Zeile"/>
              <w:rPr>
                <w:b w:val="0"/>
                <w:bCs w:val="0"/>
                <w:lang w:val="en-US"/>
              </w:rPr>
            </w:pPr>
            <w:r w:rsidRPr="002E1BAA">
              <w:rPr>
                <w:b w:val="0"/>
                <w:bCs w:val="0"/>
                <w:lang w:val="en-US"/>
              </w:rPr>
              <w:t>Lorem ipsum dolor sit amet</w:t>
            </w:r>
          </w:p>
        </w:tc>
      </w:tr>
      <w:tr w:rsidR="00DE7450" w:rsidRPr="002C2638" w14:paraId="53F5E234" w14:textId="77777777" w:rsidTr="00275CD5">
        <w:trPr>
          <w:trHeight w:val="283"/>
        </w:trPr>
        <w:tc>
          <w:tcPr>
            <w:tcW w:w="2943" w:type="dxa"/>
            <w:tcBorders>
              <w:top w:val="single" w:sz="6" w:space="0" w:color="195365" w:themeColor="text2"/>
              <w:left w:val="nil"/>
              <w:bottom w:val="single" w:sz="6" w:space="0" w:color="195365" w:themeColor="text2"/>
              <w:right w:val="nil"/>
            </w:tcBorders>
          </w:tcPr>
          <w:p w14:paraId="57FFE1FA" w14:textId="77777777" w:rsidR="00DE7450" w:rsidRPr="00261F82" w:rsidRDefault="00DE7450" w:rsidP="00275CD5">
            <w:pPr>
              <w:pStyle w:val="Tabelle1Zeile"/>
              <w:rPr>
                <w:b w:val="0"/>
                <w:bCs w:val="0"/>
              </w:rPr>
            </w:pPr>
            <w:r w:rsidRPr="00261F82">
              <w:rPr>
                <w:b w:val="0"/>
                <w:bCs w:val="0"/>
              </w:rPr>
              <w:t>Lorem ipsum</w:t>
            </w:r>
          </w:p>
        </w:tc>
        <w:tc>
          <w:tcPr>
            <w:tcW w:w="6127" w:type="dxa"/>
            <w:tcBorders>
              <w:top w:val="single" w:sz="6" w:space="0" w:color="195365" w:themeColor="text2"/>
              <w:left w:val="nil"/>
              <w:bottom w:val="single" w:sz="6" w:space="0" w:color="195365" w:themeColor="text2"/>
              <w:right w:val="nil"/>
            </w:tcBorders>
          </w:tcPr>
          <w:p w14:paraId="0E8D0B44" w14:textId="77777777" w:rsidR="00DE7450" w:rsidRPr="002E1BAA" w:rsidRDefault="00DE7450" w:rsidP="00275CD5">
            <w:pPr>
              <w:pStyle w:val="Tabelle1Zeile"/>
              <w:rPr>
                <w:b w:val="0"/>
                <w:bCs w:val="0"/>
                <w:lang w:val="en-US"/>
              </w:rPr>
            </w:pPr>
            <w:r w:rsidRPr="002E1BAA">
              <w:rPr>
                <w:b w:val="0"/>
                <w:bCs w:val="0"/>
                <w:lang w:val="en-US"/>
              </w:rPr>
              <w:t xml:space="preserve">At vero eos et accusam et justo duo dolores et ea rebum. Stet clita kasd </w:t>
            </w:r>
            <w:r w:rsidRPr="002E1BAA">
              <w:rPr>
                <w:b w:val="0"/>
                <w:bCs w:val="0"/>
                <w:lang w:val="en-US"/>
              </w:rPr>
              <w:br/>
              <w:t>gubergren, no sea takimata sanctus est Lorem ipsum dolor sit amet.</w:t>
            </w:r>
          </w:p>
        </w:tc>
      </w:tr>
      <w:tr w:rsidR="00DE7450" w14:paraId="4F8088DD" w14:textId="77777777" w:rsidTr="00275CD5">
        <w:trPr>
          <w:trHeight w:val="283"/>
        </w:trPr>
        <w:tc>
          <w:tcPr>
            <w:tcW w:w="2943" w:type="dxa"/>
            <w:tcBorders>
              <w:top w:val="single" w:sz="6" w:space="0" w:color="195365" w:themeColor="text2"/>
              <w:left w:val="nil"/>
              <w:bottom w:val="single" w:sz="18" w:space="0" w:color="195365" w:themeColor="text2"/>
              <w:right w:val="nil"/>
            </w:tcBorders>
          </w:tcPr>
          <w:p w14:paraId="1AF3CF11" w14:textId="77777777" w:rsidR="00DE7450" w:rsidRPr="00261F82" w:rsidRDefault="00DE7450" w:rsidP="00275CD5">
            <w:pPr>
              <w:pStyle w:val="Tabelle1Zeile"/>
              <w:rPr>
                <w:b w:val="0"/>
                <w:bCs w:val="0"/>
              </w:rPr>
            </w:pPr>
            <w:r w:rsidRPr="00261F82">
              <w:rPr>
                <w:b w:val="0"/>
                <w:bCs w:val="0"/>
              </w:rPr>
              <w:t>Lorem ipsum</w:t>
            </w:r>
          </w:p>
        </w:tc>
        <w:tc>
          <w:tcPr>
            <w:tcW w:w="6127" w:type="dxa"/>
            <w:tcBorders>
              <w:top w:val="single" w:sz="6" w:space="0" w:color="195365" w:themeColor="text2"/>
              <w:left w:val="nil"/>
              <w:bottom w:val="single" w:sz="18" w:space="0" w:color="195365" w:themeColor="text2"/>
              <w:right w:val="nil"/>
            </w:tcBorders>
          </w:tcPr>
          <w:p w14:paraId="165B816A" w14:textId="77777777" w:rsidR="00DE7450" w:rsidRPr="00261F82" w:rsidRDefault="00000000" w:rsidP="00275CD5">
            <w:pPr>
              <w:pStyle w:val="Tabelle1Zeile"/>
              <w:rPr>
                <w:b w:val="0"/>
                <w:bCs w:val="0"/>
              </w:rPr>
            </w:pPr>
            <w:hyperlink r:id="rId12" w:history="1">
              <w:r w:rsidR="00DE7450" w:rsidRPr="00261F82">
                <w:rPr>
                  <w:b w:val="0"/>
                  <w:bCs w:val="0"/>
                </w:rPr>
                <w:t>Lorem ipsum</w:t>
              </w:r>
            </w:hyperlink>
          </w:p>
        </w:tc>
      </w:tr>
    </w:tbl>
    <w:p w14:paraId="110F5975" w14:textId="77777777" w:rsidR="00DE7450" w:rsidRPr="00E15D87" w:rsidRDefault="00DE7450" w:rsidP="00DE7450">
      <w:pPr>
        <w:pStyle w:val="27AnmerkungenQuelle"/>
      </w:pPr>
      <w:r w:rsidRPr="00E15D87">
        <w:t>Quelle: Lorem ipsum</w:t>
      </w:r>
    </w:p>
    <w:p w14:paraId="14E7A8CF" w14:textId="77777777" w:rsidR="00DE7450" w:rsidRPr="00DE7450" w:rsidRDefault="00DE7450" w:rsidP="00E87656">
      <w:pPr>
        <w:pStyle w:val="23Tabelle"/>
        <w:rPr>
          <w:lang w:val="en-US"/>
        </w:rPr>
      </w:pPr>
    </w:p>
    <w:p w14:paraId="1643D5BC" w14:textId="77777777" w:rsidR="006C07C7" w:rsidRPr="00DE7450" w:rsidRDefault="006C07C7" w:rsidP="00424D8A">
      <w:pPr>
        <w:pStyle w:val="22Subline"/>
        <w:rPr>
          <w:caps/>
        </w:rPr>
      </w:pPr>
      <w:r w:rsidRPr="00DE7450">
        <w:lastRenderedPageBreak/>
        <w:t>4.2 Zwischenheadlines lorem ipsum</w:t>
      </w:r>
    </w:p>
    <w:p w14:paraId="436B3A2E" w14:textId="77777777" w:rsidR="000E3DBC" w:rsidRPr="00DE7450" w:rsidRDefault="000E3DBC" w:rsidP="00424D8A">
      <w:pPr>
        <w:pStyle w:val="25Text"/>
      </w:pPr>
      <w:r w:rsidRPr="00DE7450">
        <w:t xml:space="preserve">Evelitibus, quam accum qui re reperorios sed quis susant ommod quia que nat quodi aritassed quam, quatibus, core, sam voluptatas denias del minulluptati ut alitem adi omnissit.Ideligni minctem et eveligendi tem voluptassit lauta aliquaspedit eatempedio. </w:t>
      </w:r>
    </w:p>
    <w:p w14:paraId="03A3C8FC" w14:textId="77777777" w:rsidR="006C07C7" w:rsidRPr="00DE7450" w:rsidRDefault="006C07C7" w:rsidP="009E194E">
      <w:pPr>
        <w:rPr>
          <w:rStyle w:val="ZwischenberschriftZchn"/>
          <w:lang w:val="en-US"/>
        </w:rPr>
      </w:pPr>
    </w:p>
    <w:p w14:paraId="3D622FF5" w14:textId="77777777" w:rsidR="00D857D3" w:rsidRPr="00424D8A" w:rsidRDefault="000E3DBC" w:rsidP="00424D8A">
      <w:pPr>
        <w:pStyle w:val="Zwischenberschrift"/>
      </w:pPr>
      <w:r w:rsidRPr="00424D8A">
        <w:t xml:space="preserve">Zwischenüberschrift </w:t>
      </w:r>
    </w:p>
    <w:p w14:paraId="7AD69D9F" w14:textId="77777777" w:rsidR="000E3DBC" w:rsidRPr="00B014FF" w:rsidRDefault="000E3DBC" w:rsidP="00424D8A">
      <w:pPr>
        <w:pStyle w:val="25Text"/>
        <w:rPr>
          <w:lang w:val="de-DE"/>
        </w:rPr>
      </w:pPr>
      <w:r w:rsidRPr="00B014FF">
        <w:rPr>
          <w:lang w:val="de-DE"/>
        </w:rPr>
        <w:t>Apid et eum, sus etur? Qui rae alique inctem lique volupta conseni dolori ut quo qui tem re quatur, et que et voluptate as sed mi, custiis aut que perrovi tiumque et rehenim sam latis sed quo blaudae volore vendicim inumet, omnist, quia cum.</w:t>
      </w:r>
    </w:p>
    <w:p w14:paraId="1669D1E1" w14:textId="77777777" w:rsidR="00D857D3" w:rsidRDefault="00D857D3" w:rsidP="009E194E">
      <w:pPr>
        <w:rPr>
          <w:rFonts w:ascii="Calibri" w:hAnsi="Calibri" w:cs="Calibri"/>
        </w:rPr>
      </w:pPr>
    </w:p>
    <w:p w14:paraId="74A5549D" w14:textId="77777777" w:rsidR="00D857D3" w:rsidRPr="001E3C20" w:rsidRDefault="000E3DBC" w:rsidP="00424D8A">
      <w:pPr>
        <w:rPr>
          <w:rStyle w:val="ZwischenberschriftZchn"/>
        </w:rPr>
      </w:pPr>
      <w:r w:rsidRPr="001E3C20">
        <w:rPr>
          <w:rStyle w:val="ZwischenberschriftZchn"/>
        </w:rPr>
        <w:t xml:space="preserve">Zwischenüberschrift </w:t>
      </w:r>
    </w:p>
    <w:p w14:paraId="05AC0DDD" w14:textId="77777777" w:rsidR="008E22D8" w:rsidRPr="00B014FF" w:rsidRDefault="000E3DBC" w:rsidP="00424D8A">
      <w:pPr>
        <w:pStyle w:val="25Text"/>
        <w:rPr>
          <w:lang w:val="de-DE"/>
        </w:rPr>
      </w:pPr>
      <w:r w:rsidRPr="00B014FF">
        <w:rPr>
          <w:lang w:val="de-DE"/>
        </w:rPr>
        <w:t xml:space="preserve">Apid et eum, sus etur? Qui rae alique inctem lique volupta conseni dolori ut quo qui tem re quatur, et que et voluptate as sed mi, custiis aut que perrovi tiumque et rehenim sam latis sed quo blaudae volore vendicim inumet. </w:t>
      </w:r>
      <w:r w:rsidR="00A57A90" w:rsidRPr="00B014FF">
        <w:rPr>
          <w:lang w:val="de-DE"/>
        </w:rPr>
        <w:t>Evelitibus, quam accum qui re reperorios sed quis susant ommod quia que nat quodi aritassed quam, quatibus, core, sam voluptatas denias del minulluptati ut alitem adi omnissit.Ideligni minctem et eveligendi tem voluptassit lauta aliquaspedit eatempedio.</w:t>
      </w:r>
      <w:r w:rsidR="008E22D8" w:rsidRPr="00B014FF">
        <w:rPr>
          <w:lang w:val="de-DE"/>
        </w:rPr>
        <w:t xml:space="preserve"> Evelitibus, quam accum qui re reperorios sed quis susant ommod quia que nat quodi aritassed quam, quatibus, core, sam voluptatas denias del minulluptati ut alitem adi omnissit.Ideligni minctem et eveligendi tem voluptassit lauta aliquaspedit eatempedio. </w:t>
      </w:r>
    </w:p>
    <w:p w14:paraId="349C9075" w14:textId="77777777" w:rsidR="008E22D8" w:rsidRDefault="008E22D8" w:rsidP="008C558F">
      <w:pPr>
        <w:rPr>
          <w:rFonts w:ascii="Calibri" w:hAnsi="Calibri" w:cs="Calibri"/>
        </w:rPr>
      </w:pPr>
    </w:p>
    <w:p w14:paraId="755EA2AE" w14:textId="77777777" w:rsidR="00E87656" w:rsidRPr="00B014FF" w:rsidRDefault="00E87656" w:rsidP="00E87656">
      <w:pPr>
        <w:pStyle w:val="25Text"/>
        <w:rPr>
          <w:lang w:val="de-DE"/>
        </w:rPr>
      </w:pPr>
      <w:r w:rsidRPr="00B014FF">
        <w:rPr>
          <w:lang w:val="de-DE"/>
        </w:rPr>
        <w:t xml:space="preserve">Evelitibus, quam accum qui re reperorios sed quis susant ommod quia que nat quodi aritassed quam, quatibus, core, sam voluptatas denias del minulluptati ut alitem adi omnissit.Ideligni minctem et eveligendi tem voluptassit lauta aliquaspedit eatempedio. </w:t>
      </w:r>
    </w:p>
    <w:p w14:paraId="4A93E6AB" w14:textId="77777777" w:rsidR="00E87656" w:rsidRDefault="00E87656" w:rsidP="008C558F">
      <w:pPr>
        <w:rPr>
          <w:rFonts w:ascii="Calibri" w:hAnsi="Calibri" w:cs="Calibri"/>
        </w:rPr>
      </w:pPr>
    </w:p>
    <w:p w14:paraId="270518E5" w14:textId="77777777" w:rsidR="005B21C2" w:rsidRDefault="005B21C2" w:rsidP="009E194E">
      <w:pPr>
        <w:ind w:left="142"/>
        <w:rPr>
          <w:rFonts w:ascii="Calibri" w:hAnsi="Calibri" w:cs="Calibri"/>
        </w:rPr>
      </w:pPr>
    </w:p>
    <w:p w14:paraId="0998DCD1" w14:textId="77777777" w:rsidR="005B21C2" w:rsidRDefault="005B21C2" w:rsidP="009E194E">
      <w:pPr>
        <w:ind w:left="142"/>
        <w:rPr>
          <w:rFonts w:ascii="Calibri" w:hAnsi="Calibri" w:cs="Calibri"/>
        </w:rPr>
      </w:pPr>
    </w:p>
    <w:p w14:paraId="485BE650" w14:textId="77777777" w:rsidR="005B21C2" w:rsidRDefault="005B21C2" w:rsidP="00E87656">
      <w:pPr>
        <w:rPr>
          <w:rFonts w:ascii="Calibri" w:hAnsi="Calibri" w:cs="Calibri"/>
        </w:rPr>
      </w:pPr>
    </w:p>
    <w:p w14:paraId="089F613C" w14:textId="77777777" w:rsidR="005B21C2" w:rsidRDefault="005B21C2" w:rsidP="009E194E">
      <w:pPr>
        <w:ind w:left="142"/>
        <w:rPr>
          <w:rFonts w:ascii="Calibri" w:hAnsi="Calibri" w:cs="Calibri"/>
        </w:rPr>
      </w:pPr>
    </w:p>
    <w:p w14:paraId="6561E9ED" w14:textId="77777777" w:rsidR="00A47881" w:rsidRDefault="00A47881" w:rsidP="009E194E">
      <w:pPr>
        <w:ind w:left="142"/>
        <w:rPr>
          <w:rFonts w:ascii="Calibri" w:hAnsi="Calibri" w:cs="Calibri"/>
        </w:rPr>
      </w:pPr>
    </w:p>
    <w:p w14:paraId="78580C99" w14:textId="77777777" w:rsidR="00E87656" w:rsidRDefault="00E87656" w:rsidP="009E194E">
      <w:pPr>
        <w:ind w:left="142"/>
        <w:rPr>
          <w:rFonts w:ascii="Calibri" w:hAnsi="Calibri" w:cs="Calibri"/>
        </w:rPr>
      </w:pPr>
    </w:p>
    <w:p w14:paraId="64E8522D" w14:textId="77777777" w:rsidR="005B21C2" w:rsidRDefault="005B21C2" w:rsidP="009E194E">
      <w:pPr>
        <w:ind w:left="142"/>
        <w:rPr>
          <w:rFonts w:ascii="Calibri" w:hAnsi="Calibri" w:cs="Calibri"/>
        </w:rPr>
      </w:pPr>
    </w:p>
    <w:tbl>
      <w:tblPr>
        <w:tblStyle w:val="Tabellenraster"/>
        <w:tblW w:w="10081" w:type="dxa"/>
        <w:tblBorders>
          <w:top w:val="single" w:sz="4" w:space="0" w:color="195365" w:themeColor="text2"/>
          <w:left w:val="none" w:sz="0" w:space="0" w:color="auto"/>
          <w:bottom w:val="single" w:sz="4" w:space="0" w:color="195365" w:themeColor="text2"/>
          <w:right w:val="none" w:sz="0" w:space="0" w:color="auto"/>
          <w:insideH w:val="none" w:sz="0" w:space="0" w:color="auto"/>
          <w:insideV w:val="none" w:sz="0" w:space="0" w:color="auto"/>
        </w:tblBorders>
        <w:tblCellMar>
          <w:top w:w="284" w:type="dxa"/>
          <w:bottom w:w="284" w:type="dxa"/>
        </w:tblCellMar>
        <w:tblLook w:val="04A0" w:firstRow="1" w:lastRow="0" w:firstColumn="1" w:lastColumn="0" w:noHBand="0" w:noVBand="1"/>
      </w:tblPr>
      <w:tblGrid>
        <w:gridCol w:w="5040"/>
        <w:gridCol w:w="5041"/>
      </w:tblGrid>
      <w:tr w:rsidR="00F33E83" w:rsidRPr="00575D1D" w14:paraId="61501CA9" w14:textId="77777777" w:rsidTr="005B21C2">
        <w:trPr>
          <w:cantSplit/>
        </w:trPr>
        <w:tc>
          <w:tcPr>
            <w:tcW w:w="5040" w:type="dxa"/>
          </w:tcPr>
          <w:p w14:paraId="3FA56748" w14:textId="77777777" w:rsidR="00F33E83" w:rsidRPr="005B21C2" w:rsidRDefault="008E22D8" w:rsidP="00A47881">
            <w:pPr>
              <w:pStyle w:val="61TitelImpressum"/>
              <w:rPr>
                <w:caps/>
              </w:rPr>
            </w:pPr>
            <w:r>
              <w:t>Impressum</w:t>
            </w:r>
          </w:p>
          <w:p w14:paraId="47781451" w14:textId="77777777" w:rsidR="00D857D3" w:rsidRPr="008E22D8" w:rsidRDefault="00D857D3" w:rsidP="009E194E">
            <w:pPr>
              <w:rPr>
                <w:rFonts w:ascii="Calibri" w:hAnsi="Calibri" w:cs="Calibri"/>
                <w:b/>
                <w:bCs/>
                <w:caps/>
                <w:sz w:val="20"/>
                <w:szCs w:val="20"/>
              </w:rPr>
            </w:pPr>
          </w:p>
          <w:p w14:paraId="64B03520" w14:textId="77777777" w:rsidR="00F33E83" w:rsidRPr="008E22D8" w:rsidRDefault="00F33E83" w:rsidP="00A47881">
            <w:pPr>
              <w:pStyle w:val="62ImpressumSubline"/>
            </w:pPr>
            <w:r w:rsidRPr="008E22D8">
              <w:t>Herausgeber</w:t>
            </w:r>
          </w:p>
          <w:p w14:paraId="56F2F453" w14:textId="77777777" w:rsidR="00F33E83" w:rsidRPr="00E15D87" w:rsidRDefault="00F33E83" w:rsidP="00A47881">
            <w:pPr>
              <w:pStyle w:val="63ImpressumText"/>
            </w:pPr>
            <w:r w:rsidRPr="00E15D87">
              <w:t>Stifterverband für die Deutsche Wissenschaft e.V.</w:t>
            </w:r>
          </w:p>
          <w:p w14:paraId="4193FCFA" w14:textId="77777777" w:rsidR="00F33E83" w:rsidRPr="00E15D87" w:rsidRDefault="00F33E83" w:rsidP="00A47881">
            <w:pPr>
              <w:pStyle w:val="63ImpressumText"/>
            </w:pPr>
            <w:r w:rsidRPr="00E15D87">
              <w:t>B</w:t>
            </w:r>
            <w:r w:rsidR="0012588B" w:rsidRPr="00E15D87">
              <w:t>aedekerstraße</w:t>
            </w:r>
            <w:r w:rsidRPr="00E15D87">
              <w:t xml:space="preserve"> 1  .  45</w:t>
            </w:r>
            <w:r w:rsidR="0012588B" w:rsidRPr="00E15D87">
              <w:t>128</w:t>
            </w:r>
            <w:r w:rsidRPr="00E15D87">
              <w:t xml:space="preserve"> Essen</w:t>
            </w:r>
          </w:p>
          <w:p w14:paraId="655CE114" w14:textId="77777777" w:rsidR="00F33E83" w:rsidRPr="005B21C2" w:rsidRDefault="00F33E83" w:rsidP="00A47881">
            <w:pPr>
              <w:pStyle w:val="63ImpressumText"/>
            </w:pPr>
            <w:r w:rsidRPr="005B21C2">
              <w:t xml:space="preserve">T </w:t>
            </w:r>
            <w:r w:rsidRPr="00E15D87">
              <w:t>0201 8401-0</w:t>
            </w:r>
            <w:r w:rsidR="005B21C2">
              <w:t xml:space="preserve">  .  </w:t>
            </w:r>
            <w:hyperlink r:id="rId13" w:history="1">
              <w:r w:rsidRPr="005B21C2">
                <w:rPr>
                  <w:rStyle w:val="Hyperlink"/>
                  <w:color w:val="auto"/>
                  <w:u w:val="none"/>
                </w:rPr>
                <w:t>mail@stifterverband.de</w:t>
              </w:r>
            </w:hyperlink>
          </w:p>
          <w:p w14:paraId="3733A970" w14:textId="77777777" w:rsidR="00F33E83" w:rsidRPr="005B21C2" w:rsidRDefault="00000000" w:rsidP="00A47881">
            <w:pPr>
              <w:pStyle w:val="63ImpressumText"/>
            </w:pPr>
            <w:hyperlink r:id="rId14" w:history="1">
              <w:r w:rsidR="00D857D3" w:rsidRPr="005B21C2">
                <w:rPr>
                  <w:rStyle w:val="Hyperlink"/>
                  <w:color w:val="auto"/>
                  <w:u w:val="none"/>
                </w:rPr>
                <w:t>www.stifterverband.org</w:t>
              </w:r>
            </w:hyperlink>
          </w:p>
          <w:p w14:paraId="53F7FA1D" w14:textId="77777777" w:rsidR="00D857D3" w:rsidRPr="00E15D87" w:rsidRDefault="00D857D3" w:rsidP="009E194E">
            <w:pPr>
              <w:rPr>
                <w:rFonts w:ascii="Calibri" w:hAnsi="Calibri" w:cs="Calibri"/>
                <w:sz w:val="20"/>
                <w:szCs w:val="20"/>
              </w:rPr>
            </w:pPr>
          </w:p>
          <w:p w14:paraId="6B430EDD" w14:textId="77777777" w:rsidR="00F33E83" w:rsidRPr="008E22D8" w:rsidRDefault="00F33E83" w:rsidP="00A47881">
            <w:pPr>
              <w:pStyle w:val="62ImpressumSubline"/>
            </w:pPr>
            <w:r w:rsidRPr="008E22D8">
              <w:t>Redaktion</w:t>
            </w:r>
          </w:p>
          <w:p w14:paraId="069E1672" w14:textId="77777777" w:rsidR="00F33E83" w:rsidRPr="00E15D87" w:rsidRDefault="00F33E83" w:rsidP="00A47881">
            <w:pPr>
              <w:pStyle w:val="63ImpressumText"/>
            </w:pPr>
            <w:r w:rsidRPr="00E15D87">
              <w:t>Max Mustermann</w:t>
            </w:r>
          </w:p>
          <w:p w14:paraId="79CFC517" w14:textId="77777777" w:rsidR="00F33E83" w:rsidRPr="00575D1D" w:rsidRDefault="00F33E83" w:rsidP="00A47881">
            <w:pPr>
              <w:pStyle w:val="63ImpressumText"/>
              <w:rPr>
                <w:sz w:val="22"/>
                <w:szCs w:val="22"/>
              </w:rPr>
            </w:pPr>
            <w:r w:rsidRPr="00E15D87">
              <w:t>Erika Mustermann</w:t>
            </w:r>
          </w:p>
        </w:tc>
        <w:tc>
          <w:tcPr>
            <w:tcW w:w="5041" w:type="dxa"/>
          </w:tcPr>
          <w:p w14:paraId="32C8ED9B" w14:textId="77777777" w:rsidR="00F33E83" w:rsidRPr="00575D1D" w:rsidRDefault="00F33E83" w:rsidP="009E194E">
            <w:pPr>
              <w:rPr>
                <w:rFonts w:ascii="Calibri" w:hAnsi="Calibri" w:cs="Calibri"/>
              </w:rPr>
            </w:pPr>
          </w:p>
        </w:tc>
      </w:tr>
    </w:tbl>
    <w:p w14:paraId="596878ED" w14:textId="77777777" w:rsidR="00EE359C" w:rsidRPr="00575D1D" w:rsidRDefault="00EE359C" w:rsidP="009E194E">
      <w:pPr>
        <w:rPr>
          <w:rFonts w:ascii="Calibri" w:hAnsi="Calibri" w:cs="Calibri"/>
        </w:rPr>
      </w:pPr>
    </w:p>
    <w:sectPr w:rsidR="00EE359C" w:rsidRPr="00575D1D" w:rsidSect="00B703C1">
      <w:headerReference w:type="even" r:id="rId15"/>
      <w:headerReference w:type="default" r:id="rId16"/>
      <w:footerReference w:type="even" r:id="rId17"/>
      <w:footerReference w:type="default" r:id="rId18"/>
      <w:headerReference w:type="first" r:id="rId19"/>
      <w:footerReference w:type="first" r:id="rId20"/>
      <w:pgSz w:w="11907" w:h="16840" w:code="9"/>
      <w:pgMar w:top="907" w:right="4383" w:bottom="1247" w:left="907" w:header="624"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53553" w14:textId="77777777" w:rsidR="00A00F47" w:rsidRDefault="00A00F47" w:rsidP="00194438">
      <w:r>
        <w:separator/>
      </w:r>
    </w:p>
    <w:p w14:paraId="2E5B903D" w14:textId="77777777" w:rsidR="00A00F47" w:rsidRDefault="00A00F47"/>
  </w:endnote>
  <w:endnote w:type="continuationSeparator" w:id="0">
    <w:p w14:paraId="221528A7" w14:textId="77777777" w:rsidR="00A00F47" w:rsidRDefault="00A00F47" w:rsidP="00194438">
      <w:r>
        <w:continuationSeparator/>
      </w:r>
    </w:p>
    <w:p w14:paraId="20C550C2" w14:textId="77777777" w:rsidR="00A00F47" w:rsidRDefault="00A00F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eiryo">
    <w:altName w:val="メイリオ"/>
    <w:panose1 w:val="020B0604030504040204"/>
    <w:charset w:val="80"/>
    <w:family w:val="swiss"/>
    <w:pitch w:val="variable"/>
    <w:sig w:usb0="E00002FF" w:usb1="6AC7FFFF"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89DF" w14:textId="77777777" w:rsidR="009F16F2" w:rsidRDefault="009F16F2">
    <w:pPr>
      <w:pStyle w:val="Fuzeile"/>
    </w:pPr>
  </w:p>
  <w:p w14:paraId="601F35AF" w14:textId="77777777" w:rsidR="00CD3FA4" w:rsidRDefault="00CD3F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73513" w14:textId="77777777" w:rsidR="00575D1D" w:rsidRPr="00EA1AFC" w:rsidRDefault="00000000" w:rsidP="009F16F2">
    <w:pPr>
      <w:pStyle w:val="42Seitenzahl"/>
    </w:pPr>
    <w:sdt>
      <w:sdtPr>
        <w:id w:val="1077329028"/>
        <w:docPartObj>
          <w:docPartGallery w:val="Page Numbers (Bottom of Page)"/>
          <w:docPartUnique/>
        </w:docPartObj>
      </w:sdtPr>
      <w:sdtContent>
        <w:r w:rsidR="00575D1D" w:rsidRPr="00EA1AFC">
          <w:fldChar w:fldCharType="begin"/>
        </w:r>
        <w:r w:rsidR="00575D1D" w:rsidRPr="00EA1AFC">
          <w:instrText>PAGE   \* MERGEFORMAT</w:instrText>
        </w:r>
        <w:r w:rsidR="00575D1D" w:rsidRPr="00EA1AFC">
          <w:fldChar w:fldCharType="separate"/>
        </w:r>
        <w:r w:rsidR="00575D1D" w:rsidRPr="00EA1AFC">
          <w:t>2</w:t>
        </w:r>
        <w:r w:rsidR="00575D1D" w:rsidRPr="00EA1AFC">
          <w:fldChar w:fldCharType="end"/>
        </w:r>
      </w:sdtContent>
    </w:sdt>
  </w:p>
  <w:p w14:paraId="568C037A" w14:textId="77777777" w:rsidR="00CD3FA4" w:rsidRDefault="00CD3F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662461"/>
      <w:docPartObj>
        <w:docPartGallery w:val="Page Numbers (Bottom of Page)"/>
        <w:docPartUnique/>
      </w:docPartObj>
    </w:sdtPr>
    <w:sdtContent>
      <w:p w14:paraId="2E586A4E" w14:textId="77777777" w:rsidR="00383EA3" w:rsidRDefault="0094158A" w:rsidP="00383EA3">
        <w:pPr>
          <w:pStyle w:val="Fuzeile"/>
          <w:ind w:firstLine="3540"/>
          <w:jc w:val="center"/>
          <w:rPr>
            <w:rFonts w:ascii="Calibri" w:hAnsi="Calibri" w:cs="Calibri"/>
            <w:sz w:val="18"/>
            <w:szCs w:val="18"/>
          </w:rPr>
        </w:pPr>
        <w:r>
          <w:rPr>
            <w:noProof/>
          </w:rPr>
          <mc:AlternateContent>
            <mc:Choice Requires="wps">
              <w:drawing>
                <wp:anchor distT="45720" distB="45720" distL="114300" distR="114300" simplePos="0" relativeHeight="251664384" behindDoc="0" locked="0" layoutInCell="1" allowOverlap="1" wp14:anchorId="53257AB2">
                  <wp:simplePos x="0" y="0"/>
                  <wp:positionH relativeFrom="column">
                    <wp:posOffset>4959350</wp:posOffset>
                  </wp:positionH>
                  <wp:positionV relativeFrom="paragraph">
                    <wp:posOffset>-123825</wp:posOffset>
                  </wp:positionV>
                  <wp:extent cx="1495425" cy="464185"/>
                  <wp:effectExtent l="0" t="0" r="0" b="0"/>
                  <wp:wrapSquare wrapText="bothSides"/>
                  <wp:docPr id="1139521534"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5425" cy="464185"/>
                          </a:xfrm>
                          <a:prstGeom prst="rect">
                            <a:avLst/>
                          </a:prstGeom>
                          <a:noFill/>
                          <a:ln w="9525">
                            <a:noFill/>
                            <a:miter lim="800000"/>
                            <a:headEnd/>
                            <a:tailEnd/>
                          </a:ln>
                        </wps:spPr>
                        <wps:txbx>
                          <w:txbxContent>
                            <w:p w14:paraId="70BF8E0F" w14:textId="77777777" w:rsidR="009C0661" w:rsidRPr="00AD1D6E" w:rsidRDefault="00AD1D6E" w:rsidP="00AD1D6E">
                              <w:pPr>
                                <w:jc w:val="right"/>
                                <w:rPr>
                                  <w:b/>
                                  <w:bCs/>
                                  <w:color w:val="195365" w:themeColor="text2"/>
                                </w:rPr>
                              </w:pPr>
                              <w:r w:rsidRPr="00AD1D6E">
                                <w:rPr>
                                  <w:b/>
                                  <w:bCs/>
                                  <w:color w:val="195365" w:themeColor="text2"/>
                                </w:rPr>
                                <w:t>Mai 2023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3257AB2" id="_x0000_t202" coordsize="21600,21600" o:spt="202" path="m,l,21600r21600,l21600,xe">
                  <v:stroke joinstyle="miter"/>
                  <v:path gradientshapeok="t" o:connecttype="rect"/>
                </v:shapetype>
                <v:shape id="Textfeld 5" o:spid="_x0000_s1026" type="#_x0000_t202" style="position:absolute;left:0;text-align:left;margin-left:390.5pt;margin-top:-9.75pt;width:117.75pt;height:36.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" filled="f" stroked="f">
                  <v:textbox>
                    <w:txbxContent>
                      <w:p w14:paraId="70BF8E0F" w14:textId="77777777" w:rsidR="009C0661" w:rsidRPr="00AD1D6E" w:rsidRDefault="00AD1D6E" w:rsidP="00AD1D6E">
                        <w:pPr>
                          <w:jc w:val="right"/>
                          <w:rPr>
                            <w:b/>
                            <w:bCs/>
                            <w:color w:val="195365" w:themeColor="text2"/>
                          </w:rPr>
                        </w:pPr>
                        <w:r w:rsidRPr="00AD1D6E">
                          <w:rPr>
                            <w:b/>
                            <w:bCs/>
                            <w:color w:val="195365" w:themeColor="text2"/>
                          </w:rPr>
                          <w:t>Mai 2023</w:t>
                        </w:r>
                      </w:p>
                    </w:txbxContent>
                  </v:textbox>
                  <w10:wrap type="square"/>
                </v:shape>
              </w:pict>
            </mc:Fallback>
          </mc:AlternateContent>
        </w:r>
      </w:p>
      <w:p w14:paraId="10F30642" w14:textId="77777777" w:rsidR="00383EA3" w:rsidRDefault="00000000" w:rsidP="00383EA3">
        <w:pPr>
          <w:pStyle w:val="Fuzeile"/>
          <w:ind w:firstLine="3540"/>
          <w:jc w:val="center"/>
        </w:pPr>
      </w:p>
    </w:sdtContent>
  </w:sdt>
  <w:p w14:paraId="5643D63C" w14:textId="77777777" w:rsidR="00383EA3" w:rsidRDefault="00383E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A8020" w14:textId="77777777" w:rsidR="00A00F47" w:rsidRDefault="00A00F47" w:rsidP="00194438">
      <w:r>
        <w:separator/>
      </w:r>
    </w:p>
  </w:footnote>
  <w:footnote w:type="continuationSeparator" w:id="0">
    <w:p w14:paraId="22D25E1A" w14:textId="77777777" w:rsidR="00A00F47" w:rsidRDefault="00A00F47" w:rsidP="00194438">
      <w:r>
        <w:continuationSeparator/>
      </w:r>
    </w:p>
  </w:footnote>
  <w:footnote w:type="continuationNotice" w:id="1">
    <w:p w14:paraId="31F6F746" w14:textId="77777777" w:rsidR="00A00F47" w:rsidRPr="00254472" w:rsidRDefault="00A00F47" w:rsidP="00254472">
      <w:pPr>
        <w:pStyle w:val="Fuzeile"/>
      </w:pPr>
    </w:p>
  </w:footnote>
  <w:footnote w:id="2">
    <w:p w14:paraId="5FE0F08E" w14:textId="77777777" w:rsidR="00B47260" w:rsidRDefault="00B47260">
      <w:pPr>
        <w:pStyle w:val="Funotentext"/>
      </w:pPr>
      <w:r>
        <w:rPr>
          <w:rStyle w:val="Funotenzeichen"/>
        </w:rPr>
        <w:footnoteRef/>
      </w:r>
      <w:r>
        <w:t xml:space="preserve"> Beispiel 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53C59" w14:textId="77777777" w:rsidR="009F16F2" w:rsidRDefault="009F16F2">
    <w:pPr>
      <w:pStyle w:val="Kopfzeile"/>
    </w:pPr>
  </w:p>
  <w:p w14:paraId="56B91BA4" w14:textId="77777777" w:rsidR="00CD3FA4" w:rsidRDefault="00CD3F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BA15E" w14:textId="77777777" w:rsidR="00383EA3" w:rsidRPr="00B014FF" w:rsidRDefault="00383EA3" w:rsidP="0003317A">
    <w:pPr>
      <w:pStyle w:val="14TitelKopfzeile"/>
      <w:tabs>
        <w:tab w:val="clear" w:pos="10065"/>
        <w:tab w:val="right" w:pos="10064"/>
      </w:tabs>
    </w:pPr>
    <w:r w:rsidRPr="00B014FF">
      <w:t>Policy Paper</w:t>
    </w:r>
    <w:r w:rsidR="0003317A">
      <w:tab/>
    </w:r>
    <w:r w:rsidRPr="00B014FF">
      <w:rPr>
        <w:b w:val="0"/>
        <w:bCs/>
      </w:rPr>
      <w:t>AUSGABE 01 | MONAT 20XX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1018" w14:textId="77777777" w:rsidR="00383EA3" w:rsidRPr="00383EA3" w:rsidRDefault="000D0AFE" w:rsidP="0003317A">
    <w:pPr>
      <w:tabs>
        <w:tab w:val="left" w:pos="2418"/>
      </w:tabs>
      <w:spacing w:after="960"/>
    </w:pPr>
    <w:r>
      <w:rPr>
        <w:noProof/>
      </w:rPr>
      <w:drawing>
        <wp:anchor distT="0" distB="0" distL="114300" distR="114300" simplePos="0" relativeHeight="251659264" behindDoc="1" locked="0" layoutInCell="1" allowOverlap="1" wp14:anchorId="0924E44A" wp14:editId="6756A10E">
          <wp:simplePos x="0" y="0"/>
          <wp:positionH relativeFrom="page">
            <wp:posOffset>-17780</wp:posOffset>
          </wp:positionH>
          <wp:positionV relativeFrom="page">
            <wp:posOffset>-39370</wp:posOffset>
          </wp:positionV>
          <wp:extent cx="7599600" cy="107352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stretch>
                    <a:fillRect/>
                  </a:stretch>
                </pic:blipFill>
                <pic:spPr>
                  <a:xfrm>
                    <a:off x="0" y="0"/>
                    <a:ext cx="7599600" cy="10735200"/>
                  </a:xfrm>
                  <a:prstGeom prst="rect">
                    <a:avLst/>
                  </a:prstGeom>
                </pic:spPr>
              </pic:pic>
            </a:graphicData>
          </a:graphic>
          <wp14:sizeRelH relativeFrom="margin">
            <wp14:pctWidth>0</wp14:pctWidth>
          </wp14:sizeRelH>
          <wp14:sizeRelV relativeFrom="margin">
            <wp14:pctHeight>0</wp14:pctHeight>
          </wp14:sizeRelV>
        </wp:anchor>
      </w:drawing>
    </w:r>
    <w:r w:rsidR="00383EA3">
      <w:rPr>
        <w:noProof/>
      </w:rPr>
      <w:drawing>
        <wp:anchor distT="0" distB="0" distL="114300" distR="114300" simplePos="0" relativeHeight="251656192" behindDoc="1" locked="0" layoutInCell="1" allowOverlap="1" wp14:anchorId="016D7C71" wp14:editId="604BB32C">
          <wp:simplePos x="0" y="0"/>
          <wp:positionH relativeFrom="page">
            <wp:posOffset>3132455</wp:posOffset>
          </wp:positionH>
          <wp:positionV relativeFrom="page">
            <wp:posOffset>547370</wp:posOffset>
          </wp:positionV>
          <wp:extent cx="1440000" cy="730800"/>
          <wp:effectExtent l="0" t="0" r="8255" b="0"/>
          <wp:wrapTight wrapText="bothSides">
            <wp:wrapPolygon edited="0">
              <wp:start x="8861" y="0"/>
              <wp:lineTo x="7432" y="2254"/>
              <wp:lineTo x="6288" y="6198"/>
              <wp:lineTo x="6574" y="9016"/>
              <wp:lineTo x="0" y="17468"/>
              <wp:lineTo x="0" y="20849"/>
              <wp:lineTo x="21438" y="20849"/>
              <wp:lineTo x="21438" y="18031"/>
              <wp:lineTo x="14864" y="9016"/>
              <wp:lineTo x="15435" y="6762"/>
              <wp:lineTo x="14292" y="2817"/>
              <wp:lineTo x="12577" y="0"/>
              <wp:lineTo x="8861"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96DAC541-7B7A-43D3-8B79-37D633B846F1}">
                        <asvg:svgBlip xmlns:asvg="http://schemas.microsoft.com/office/drawing/2016/SVG/main" r:embed="rId3"/>
                      </a:ext>
                    </a:extLst>
                  </a:blip>
                  <a:stretch>
                    <a:fillRect/>
                  </a:stretch>
                </pic:blipFill>
                <pic:spPr>
                  <a:xfrm>
                    <a:off x="0" y="0"/>
                    <a:ext cx="1440000" cy="730800"/>
                  </a:xfrm>
                  <a:prstGeom prst="rect">
                    <a:avLst/>
                  </a:prstGeom>
                </pic:spPr>
              </pic:pic>
            </a:graphicData>
          </a:graphic>
          <wp14:sizeRelH relativeFrom="margin">
            <wp14:pctWidth>0</wp14:pctWidth>
          </wp14:sizeRelH>
          <wp14:sizeRelV relativeFrom="margin">
            <wp14:pctHeight>0</wp14:pctHeight>
          </wp14:sizeRelV>
        </wp:anchor>
      </w:drawing>
    </w:r>
    <w:r w:rsidR="0003317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6pt;height:2.1pt;visibility:visible" o:bullet="t">
        <v:imagedata r:id="rId1" o:title=""/>
      </v:shape>
    </w:pict>
  </w:numPicBullet>
  <w:abstractNum w:abstractNumId="0" w15:restartNumberingAfterBreak="0">
    <w:nsid w:val="01193A69"/>
    <w:multiLevelType w:val="hybridMultilevel"/>
    <w:tmpl w:val="C2247C04"/>
    <w:lvl w:ilvl="0" w:tplc="54E42514">
      <w:start w:val="1"/>
      <w:numFmt w:val="decimal"/>
      <w:suff w:val="space"/>
      <w:lvlText w:val="%1."/>
      <w:lvlJc w:val="left"/>
      <w:pPr>
        <w:ind w:left="36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F9262B"/>
    <w:multiLevelType w:val="hybridMultilevel"/>
    <w:tmpl w:val="E970F69C"/>
    <w:lvl w:ilvl="0" w:tplc="71309E68">
      <w:start w:val="1"/>
      <w:numFmt w:val="bullet"/>
      <w:pStyle w:val="41Marginali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4E05C4"/>
    <w:multiLevelType w:val="hybridMultilevel"/>
    <w:tmpl w:val="FF26F164"/>
    <w:lvl w:ilvl="0" w:tplc="2534C5BE">
      <w:start w:val="1"/>
      <w:numFmt w:val="bullet"/>
      <w:pStyle w:val="Aufzhlung"/>
      <w:lvlText w:val=""/>
      <w:lvlJc w:val="left"/>
      <w:pPr>
        <w:ind w:left="720" w:hanging="360"/>
      </w:pPr>
      <w:rPr>
        <w:rFonts w:ascii="Symbol" w:hAnsi="Symbol" w:hint="default"/>
        <w:color w:val="195365"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2F0B2D"/>
    <w:multiLevelType w:val="hybridMultilevel"/>
    <w:tmpl w:val="ADCE29EE"/>
    <w:lvl w:ilvl="0" w:tplc="0046E366">
      <w:start w:val="1"/>
      <w:numFmt w:val="bullet"/>
      <w:pStyle w:val="24Key-Finding"/>
      <w:lvlText w:val=""/>
      <w:lvlJc w:val="left"/>
      <w:pPr>
        <w:ind w:left="360" w:hanging="360"/>
      </w:pPr>
      <w:rPr>
        <w:rFonts w:ascii="Symbol" w:hAnsi="Symbol" w:hint="default"/>
        <w:color w:val="195365" w:themeColor="text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9343F9E"/>
    <w:multiLevelType w:val="hybridMultilevel"/>
    <w:tmpl w:val="1748A2CC"/>
    <w:lvl w:ilvl="0" w:tplc="130AB0B8">
      <w:start w:val="1"/>
      <w:numFmt w:val="bullet"/>
      <w:lvlText w:val=""/>
      <w:lvlJc w:val="left"/>
      <w:pPr>
        <w:ind w:left="360" w:hanging="360"/>
      </w:pPr>
      <w:rPr>
        <w:rFonts w:ascii="Symbol" w:hAnsi="Symbol" w:hint="default"/>
        <w:b w:val="0"/>
        <w:bCs/>
        <w:i w:val="0"/>
        <w:color w:val="195365" w:themeColor="text2"/>
        <w:sz w:val="22"/>
        <w:szCs w:val="22"/>
        <w:u w:val="none" w:color="91BEA0" w:themeColor="accent2"/>
      </w:rPr>
    </w:lvl>
    <w:lvl w:ilvl="1" w:tplc="04070003" w:tentative="1">
      <w:start w:val="1"/>
      <w:numFmt w:val="bullet"/>
      <w:lvlText w:val="o"/>
      <w:lvlJc w:val="left"/>
      <w:pPr>
        <w:ind w:left="7791" w:hanging="360"/>
      </w:pPr>
      <w:rPr>
        <w:rFonts w:ascii="Courier New" w:hAnsi="Courier New" w:cs="Courier New" w:hint="default"/>
      </w:rPr>
    </w:lvl>
    <w:lvl w:ilvl="2" w:tplc="04070005" w:tentative="1">
      <w:start w:val="1"/>
      <w:numFmt w:val="bullet"/>
      <w:lvlText w:val=""/>
      <w:lvlJc w:val="left"/>
      <w:pPr>
        <w:ind w:left="8511" w:hanging="360"/>
      </w:pPr>
      <w:rPr>
        <w:rFonts w:ascii="Wingdings" w:hAnsi="Wingdings" w:hint="default"/>
      </w:rPr>
    </w:lvl>
    <w:lvl w:ilvl="3" w:tplc="04070001" w:tentative="1">
      <w:start w:val="1"/>
      <w:numFmt w:val="bullet"/>
      <w:lvlText w:val=""/>
      <w:lvlJc w:val="left"/>
      <w:pPr>
        <w:ind w:left="9231" w:hanging="360"/>
      </w:pPr>
      <w:rPr>
        <w:rFonts w:ascii="Symbol" w:hAnsi="Symbol" w:hint="default"/>
      </w:rPr>
    </w:lvl>
    <w:lvl w:ilvl="4" w:tplc="04070003" w:tentative="1">
      <w:start w:val="1"/>
      <w:numFmt w:val="bullet"/>
      <w:lvlText w:val="o"/>
      <w:lvlJc w:val="left"/>
      <w:pPr>
        <w:ind w:left="9951" w:hanging="360"/>
      </w:pPr>
      <w:rPr>
        <w:rFonts w:ascii="Courier New" w:hAnsi="Courier New" w:cs="Courier New" w:hint="default"/>
      </w:rPr>
    </w:lvl>
    <w:lvl w:ilvl="5" w:tplc="04070005" w:tentative="1">
      <w:start w:val="1"/>
      <w:numFmt w:val="bullet"/>
      <w:lvlText w:val=""/>
      <w:lvlJc w:val="left"/>
      <w:pPr>
        <w:ind w:left="10671" w:hanging="360"/>
      </w:pPr>
      <w:rPr>
        <w:rFonts w:ascii="Wingdings" w:hAnsi="Wingdings" w:hint="default"/>
      </w:rPr>
    </w:lvl>
    <w:lvl w:ilvl="6" w:tplc="04070001" w:tentative="1">
      <w:start w:val="1"/>
      <w:numFmt w:val="bullet"/>
      <w:lvlText w:val=""/>
      <w:lvlJc w:val="left"/>
      <w:pPr>
        <w:ind w:left="11391" w:hanging="360"/>
      </w:pPr>
      <w:rPr>
        <w:rFonts w:ascii="Symbol" w:hAnsi="Symbol" w:hint="default"/>
      </w:rPr>
    </w:lvl>
    <w:lvl w:ilvl="7" w:tplc="04070003" w:tentative="1">
      <w:start w:val="1"/>
      <w:numFmt w:val="bullet"/>
      <w:lvlText w:val="o"/>
      <w:lvlJc w:val="left"/>
      <w:pPr>
        <w:ind w:left="12111" w:hanging="360"/>
      </w:pPr>
      <w:rPr>
        <w:rFonts w:ascii="Courier New" w:hAnsi="Courier New" w:cs="Courier New" w:hint="default"/>
      </w:rPr>
    </w:lvl>
    <w:lvl w:ilvl="8" w:tplc="04070005" w:tentative="1">
      <w:start w:val="1"/>
      <w:numFmt w:val="bullet"/>
      <w:lvlText w:val=""/>
      <w:lvlJc w:val="left"/>
      <w:pPr>
        <w:ind w:left="12831" w:hanging="360"/>
      </w:pPr>
      <w:rPr>
        <w:rFonts w:ascii="Wingdings" w:hAnsi="Wingdings" w:hint="default"/>
      </w:rPr>
    </w:lvl>
  </w:abstractNum>
  <w:abstractNum w:abstractNumId="5" w15:restartNumberingAfterBreak="0">
    <w:nsid w:val="4BB23AF0"/>
    <w:multiLevelType w:val="hybridMultilevel"/>
    <w:tmpl w:val="6CAC8A32"/>
    <w:lvl w:ilvl="0" w:tplc="25DCC190">
      <w:start w:val="1"/>
      <w:numFmt w:val="bullet"/>
      <w:lvlText w:val=""/>
      <w:lvlJc w:val="left"/>
      <w:pPr>
        <w:ind w:left="360" w:hanging="360"/>
      </w:pPr>
      <w:rPr>
        <w:rFonts w:ascii="Symbol" w:hAnsi="Symbol" w:hint="default"/>
        <w:b w:val="0"/>
        <w:bCs/>
        <w:i w:val="0"/>
        <w:color w:val="195365" w:themeColor="text2"/>
        <w:sz w:val="20"/>
        <w:szCs w:val="20"/>
        <w:u w:val="none" w:color="91BEA0" w:themeColor="accent2"/>
        <w:lang w:val="de-D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4C3357"/>
    <w:multiLevelType w:val="hybridMultilevel"/>
    <w:tmpl w:val="A3C44856"/>
    <w:lvl w:ilvl="0" w:tplc="6F629C78">
      <w:start w:val="1"/>
      <w:numFmt w:val="bullet"/>
      <w:pStyle w:val="33InfoboxAufzhlung"/>
      <w:lvlText w:val=""/>
      <w:lvlJc w:val="left"/>
      <w:pPr>
        <w:ind w:left="700" w:hanging="360"/>
      </w:pPr>
      <w:rPr>
        <w:rFonts w:ascii="Symbol" w:hAnsi="Symbol" w:hint="default"/>
        <w:b w:val="0"/>
        <w:bCs w:val="0"/>
        <w:i w:val="0"/>
        <w:color w:val="195365" w:themeColor="text2"/>
        <w:sz w:val="22"/>
        <w:szCs w:val="22"/>
        <w:u w:val="none" w:color="91BEA0" w:themeColor="accent2"/>
      </w:rPr>
    </w:lvl>
    <w:lvl w:ilvl="1" w:tplc="04070003">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7" w15:restartNumberingAfterBreak="0">
    <w:nsid w:val="69E848A5"/>
    <w:multiLevelType w:val="hybridMultilevel"/>
    <w:tmpl w:val="8084E8AE"/>
    <w:lvl w:ilvl="0" w:tplc="032CE856">
      <w:start w:val="1"/>
      <w:numFmt w:val="bullet"/>
      <w:lvlText w:val=""/>
      <w:lvlJc w:val="left"/>
      <w:pPr>
        <w:ind w:left="1060" w:hanging="360"/>
      </w:pPr>
      <w:rPr>
        <w:rFonts w:ascii="Symbol" w:hAnsi="Symbol" w:hint="default"/>
        <w:color w:val="195365" w:themeColor="text2"/>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16cid:durableId="834537399">
    <w:abstractNumId w:val="0"/>
  </w:num>
  <w:num w:numId="2" w16cid:durableId="1889343246">
    <w:abstractNumId w:val="0"/>
  </w:num>
  <w:num w:numId="3" w16cid:durableId="951866341">
    <w:abstractNumId w:val="0"/>
  </w:num>
  <w:num w:numId="4" w16cid:durableId="426728074">
    <w:abstractNumId w:val="0"/>
  </w:num>
  <w:num w:numId="5" w16cid:durableId="1246112557">
    <w:abstractNumId w:val="4"/>
  </w:num>
  <w:num w:numId="6" w16cid:durableId="1522619907">
    <w:abstractNumId w:val="5"/>
  </w:num>
  <w:num w:numId="7" w16cid:durableId="1566796426">
    <w:abstractNumId w:val="6"/>
  </w:num>
  <w:num w:numId="8" w16cid:durableId="1321075690">
    <w:abstractNumId w:val="7"/>
  </w:num>
  <w:num w:numId="9" w16cid:durableId="686717670">
    <w:abstractNumId w:val="3"/>
  </w:num>
  <w:num w:numId="10" w16cid:durableId="1211066385">
    <w:abstractNumId w:val="2"/>
  </w:num>
  <w:num w:numId="11" w16cid:durableId="1308170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hideSpellingErrors/>
  <w:hideGrammaticalErrors/>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attachedTemplate r:id="rId1"/>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B4"/>
    <w:rsid w:val="0003317A"/>
    <w:rsid w:val="000A0A6B"/>
    <w:rsid w:val="000C0B9D"/>
    <w:rsid w:val="000C41D5"/>
    <w:rsid w:val="000D0AFE"/>
    <w:rsid w:val="000D6C5F"/>
    <w:rsid w:val="000E0682"/>
    <w:rsid w:val="000E3DBC"/>
    <w:rsid w:val="000F38A5"/>
    <w:rsid w:val="000F5AC9"/>
    <w:rsid w:val="0012588B"/>
    <w:rsid w:val="00145A15"/>
    <w:rsid w:val="00182859"/>
    <w:rsid w:val="00194438"/>
    <w:rsid w:val="001949CF"/>
    <w:rsid w:val="00197F1A"/>
    <w:rsid w:val="001E3C20"/>
    <w:rsid w:val="00201DCB"/>
    <w:rsid w:val="002254A8"/>
    <w:rsid w:val="002308FE"/>
    <w:rsid w:val="002440E4"/>
    <w:rsid w:val="00254472"/>
    <w:rsid w:val="00270E6E"/>
    <w:rsid w:val="002977DC"/>
    <w:rsid w:val="002B019A"/>
    <w:rsid w:val="002C2638"/>
    <w:rsid w:val="002D5AE2"/>
    <w:rsid w:val="002E5582"/>
    <w:rsid w:val="00307D2A"/>
    <w:rsid w:val="003236BF"/>
    <w:rsid w:val="00342944"/>
    <w:rsid w:val="00366223"/>
    <w:rsid w:val="00366271"/>
    <w:rsid w:val="00383EA3"/>
    <w:rsid w:val="003847C6"/>
    <w:rsid w:val="003857BD"/>
    <w:rsid w:val="003E50CD"/>
    <w:rsid w:val="00424D8A"/>
    <w:rsid w:val="00476224"/>
    <w:rsid w:val="004817BF"/>
    <w:rsid w:val="004A2AB6"/>
    <w:rsid w:val="004D5E19"/>
    <w:rsid w:val="005124FC"/>
    <w:rsid w:val="00532B50"/>
    <w:rsid w:val="00547D74"/>
    <w:rsid w:val="00561FF9"/>
    <w:rsid w:val="00575D1D"/>
    <w:rsid w:val="005952EE"/>
    <w:rsid w:val="005A2B77"/>
    <w:rsid w:val="005B045F"/>
    <w:rsid w:val="005B0A30"/>
    <w:rsid w:val="005B21C2"/>
    <w:rsid w:val="005C19FB"/>
    <w:rsid w:val="005E623E"/>
    <w:rsid w:val="005E7BB4"/>
    <w:rsid w:val="00676805"/>
    <w:rsid w:val="006C07C7"/>
    <w:rsid w:val="006D6048"/>
    <w:rsid w:val="00711D18"/>
    <w:rsid w:val="007479E2"/>
    <w:rsid w:val="007501AE"/>
    <w:rsid w:val="00752B40"/>
    <w:rsid w:val="00797987"/>
    <w:rsid w:val="007B41BC"/>
    <w:rsid w:val="007C0B68"/>
    <w:rsid w:val="007C47D5"/>
    <w:rsid w:val="007D00BD"/>
    <w:rsid w:val="007E0DF0"/>
    <w:rsid w:val="007F1773"/>
    <w:rsid w:val="0080569F"/>
    <w:rsid w:val="00821449"/>
    <w:rsid w:val="00846DC9"/>
    <w:rsid w:val="00852308"/>
    <w:rsid w:val="00863BEE"/>
    <w:rsid w:val="00877065"/>
    <w:rsid w:val="008A00C2"/>
    <w:rsid w:val="008A0FDF"/>
    <w:rsid w:val="008C558F"/>
    <w:rsid w:val="008D1D9D"/>
    <w:rsid w:val="008E22D8"/>
    <w:rsid w:val="008F7842"/>
    <w:rsid w:val="009010E3"/>
    <w:rsid w:val="00930839"/>
    <w:rsid w:val="0093707F"/>
    <w:rsid w:val="0094158A"/>
    <w:rsid w:val="00960C80"/>
    <w:rsid w:val="00972D88"/>
    <w:rsid w:val="009A4A7C"/>
    <w:rsid w:val="009C0661"/>
    <w:rsid w:val="009C2F7E"/>
    <w:rsid w:val="009C3251"/>
    <w:rsid w:val="009E194E"/>
    <w:rsid w:val="009F16F2"/>
    <w:rsid w:val="009F7AE9"/>
    <w:rsid w:val="00A00F47"/>
    <w:rsid w:val="00A330FB"/>
    <w:rsid w:val="00A47881"/>
    <w:rsid w:val="00A57A90"/>
    <w:rsid w:val="00A63686"/>
    <w:rsid w:val="00A63992"/>
    <w:rsid w:val="00AB2D15"/>
    <w:rsid w:val="00AD1D6E"/>
    <w:rsid w:val="00B014FF"/>
    <w:rsid w:val="00B27F0C"/>
    <w:rsid w:val="00B35592"/>
    <w:rsid w:val="00B3766D"/>
    <w:rsid w:val="00B44000"/>
    <w:rsid w:val="00B47260"/>
    <w:rsid w:val="00B626B9"/>
    <w:rsid w:val="00B703C1"/>
    <w:rsid w:val="00B71842"/>
    <w:rsid w:val="00BA1FB9"/>
    <w:rsid w:val="00C038AE"/>
    <w:rsid w:val="00C17C43"/>
    <w:rsid w:val="00C33262"/>
    <w:rsid w:val="00C52525"/>
    <w:rsid w:val="00C62A7B"/>
    <w:rsid w:val="00C827D9"/>
    <w:rsid w:val="00C8281E"/>
    <w:rsid w:val="00C92BA8"/>
    <w:rsid w:val="00C97422"/>
    <w:rsid w:val="00CA4CCB"/>
    <w:rsid w:val="00CD3A79"/>
    <w:rsid w:val="00CD3FA4"/>
    <w:rsid w:val="00CE6AB7"/>
    <w:rsid w:val="00CF348C"/>
    <w:rsid w:val="00D1644C"/>
    <w:rsid w:val="00D21A50"/>
    <w:rsid w:val="00D27398"/>
    <w:rsid w:val="00D37827"/>
    <w:rsid w:val="00D5143F"/>
    <w:rsid w:val="00D857D3"/>
    <w:rsid w:val="00DD23F4"/>
    <w:rsid w:val="00DD5525"/>
    <w:rsid w:val="00DE7450"/>
    <w:rsid w:val="00E15D87"/>
    <w:rsid w:val="00E67B33"/>
    <w:rsid w:val="00E7169D"/>
    <w:rsid w:val="00E73DCD"/>
    <w:rsid w:val="00E87656"/>
    <w:rsid w:val="00EA1AFC"/>
    <w:rsid w:val="00EC77D1"/>
    <w:rsid w:val="00EE359C"/>
    <w:rsid w:val="00EE686C"/>
    <w:rsid w:val="00F16BC6"/>
    <w:rsid w:val="00F16D7B"/>
    <w:rsid w:val="00F33E83"/>
    <w:rsid w:val="00F35900"/>
    <w:rsid w:val="00F4536F"/>
    <w:rsid w:val="00F550F1"/>
    <w:rsid w:val="00F85668"/>
    <w:rsid w:val="00F9673F"/>
    <w:rsid w:val="00FF70E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04382F"/>
  <w15:docId w15:val="{96F57871-17AD-4313-8FFD-694D17D7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972D88"/>
    <w:rPr>
      <w:sz w:val="22"/>
      <w:szCs w:val="22"/>
    </w:rPr>
  </w:style>
  <w:style w:type="paragraph" w:styleId="berschrift1">
    <w:name w:val="heading 1"/>
    <w:basedOn w:val="Standard"/>
    <w:next w:val="Standard"/>
    <w:link w:val="berschrift1Zchn"/>
    <w:uiPriority w:val="9"/>
    <w:qFormat/>
    <w:rsid w:val="00532B50"/>
    <w:pPr>
      <w:keepNext/>
      <w:keepLines/>
      <w:spacing w:before="480"/>
      <w:outlineLvl w:val="0"/>
    </w:pPr>
    <w:rPr>
      <w:rFonts w:asciiTheme="majorHAnsi" w:eastAsiaTheme="majorEastAsia" w:hAnsiTheme="majorHAnsi" w:cstheme="majorBidi"/>
      <w:b/>
      <w:bCs/>
      <w:color w:val="898060" w:themeColor="accent1" w:themeShade="BF"/>
      <w:sz w:val="28"/>
      <w:szCs w:val="28"/>
    </w:rPr>
  </w:style>
  <w:style w:type="paragraph" w:styleId="berschrift2">
    <w:name w:val="heading 2"/>
    <w:basedOn w:val="Standard"/>
    <w:next w:val="Standard"/>
    <w:link w:val="berschrift2Zchn"/>
    <w:uiPriority w:val="9"/>
    <w:unhideWhenUsed/>
    <w:qFormat/>
    <w:rsid w:val="00532B50"/>
    <w:pPr>
      <w:keepNext/>
      <w:keepLines/>
      <w:spacing w:before="200" w:line="360" w:lineRule="auto"/>
      <w:outlineLvl w:val="1"/>
    </w:pPr>
    <w:rPr>
      <w:rFonts w:asciiTheme="majorHAnsi" w:eastAsiaTheme="majorEastAsia" w:hAnsiTheme="majorHAnsi" w:cstheme="majorBidi"/>
      <w:b/>
      <w:bCs/>
      <w:color w:val="AEA68B" w:themeColor="accent1"/>
      <w:sz w:val="26"/>
      <w:szCs w:val="26"/>
    </w:rPr>
  </w:style>
  <w:style w:type="paragraph" w:styleId="berschrift3">
    <w:name w:val="heading 3"/>
    <w:basedOn w:val="Standard"/>
    <w:next w:val="Standard"/>
    <w:link w:val="berschrift3Zchn"/>
    <w:uiPriority w:val="9"/>
    <w:unhideWhenUsed/>
    <w:qFormat/>
    <w:rsid w:val="00532B50"/>
    <w:pPr>
      <w:keepNext/>
      <w:keepLines/>
      <w:spacing w:before="200"/>
      <w:outlineLvl w:val="2"/>
    </w:pPr>
    <w:rPr>
      <w:rFonts w:asciiTheme="majorHAnsi" w:eastAsiaTheme="majorEastAsia" w:hAnsiTheme="majorHAnsi" w:cstheme="majorBidi"/>
      <w:b/>
      <w:bCs/>
      <w:color w:val="AEA68B" w:themeColor="accent1"/>
    </w:rPr>
  </w:style>
  <w:style w:type="paragraph" w:styleId="berschrift4">
    <w:name w:val="heading 4"/>
    <w:basedOn w:val="Standard"/>
    <w:next w:val="Standard"/>
    <w:link w:val="berschrift4Zchn"/>
    <w:uiPriority w:val="9"/>
    <w:unhideWhenUsed/>
    <w:qFormat/>
    <w:rsid w:val="00532B50"/>
    <w:pPr>
      <w:keepNext/>
      <w:keepLines/>
      <w:spacing w:before="200"/>
      <w:outlineLvl w:val="3"/>
    </w:pPr>
    <w:rPr>
      <w:rFonts w:asciiTheme="majorHAnsi" w:eastAsiaTheme="majorEastAsia" w:hAnsiTheme="majorHAnsi" w:cstheme="majorBidi"/>
      <w:b/>
      <w:bCs/>
      <w:i/>
      <w:iCs/>
      <w:color w:val="AEA68B" w:themeColor="accent1"/>
    </w:rPr>
  </w:style>
  <w:style w:type="paragraph" w:styleId="berschrift5">
    <w:name w:val="heading 5"/>
    <w:basedOn w:val="Standard"/>
    <w:next w:val="Standard"/>
    <w:link w:val="berschrift5Zchn"/>
    <w:uiPriority w:val="9"/>
    <w:semiHidden/>
    <w:unhideWhenUsed/>
    <w:qFormat/>
    <w:rsid w:val="00532B50"/>
    <w:pPr>
      <w:keepNext/>
      <w:keepLines/>
      <w:spacing w:before="200"/>
      <w:outlineLvl w:val="4"/>
    </w:pPr>
    <w:rPr>
      <w:rFonts w:asciiTheme="majorHAnsi" w:eastAsiaTheme="majorEastAsia" w:hAnsiTheme="majorHAnsi" w:cstheme="majorBidi"/>
      <w:color w:val="5B5540" w:themeColor="accent1" w:themeShade="7F"/>
    </w:rPr>
  </w:style>
  <w:style w:type="paragraph" w:styleId="berschrift6">
    <w:name w:val="heading 6"/>
    <w:basedOn w:val="Standard"/>
    <w:next w:val="Standard"/>
    <w:link w:val="berschrift6Zchn"/>
    <w:uiPriority w:val="9"/>
    <w:semiHidden/>
    <w:unhideWhenUsed/>
    <w:qFormat/>
    <w:rsid w:val="00532B50"/>
    <w:pPr>
      <w:keepNext/>
      <w:keepLines/>
      <w:spacing w:before="200"/>
      <w:outlineLvl w:val="5"/>
    </w:pPr>
    <w:rPr>
      <w:rFonts w:asciiTheme="majorHAnsi" w:eastAsiaTheme="majorEastAsia" w:hAnsiTheme="majorHAnsi" w:cstheme="majorBidi"/>
      <w:i/>
      <w:iCs/>
      <w:color w:val="5B5540" w:themeColor="accent1" w:themeShade="7F"/>
    </w:rPr>
  </w:style>
  <w:style w:type="paragraph" w:styleId="berschrift7">
    <w:name w:val="heading 7"/>
    <w:basedOn w:val="Standard"/>
    <w:next w:val="Standard"/>
    <w:link w:val="berschrift7Zchn"/>
    <w:uiPriority w:val="9"/>
    <w:semiHidden/>
    <w:unhideWhenUsed/>
    <w:qFormat/>
    <w:rsid w:val="00532B50"/>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B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B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1Headline">
    <w:name w:val="2.1 Headline"/>
    <w:basedOn w:val="Standard"/>
    <w:rsid w:val="00B35592"/>
    <w:rPr>
      <w:rFonts w:ascii="Calibri" w:hAnsi="Calibri" w:cs="Calibri"/>
      <w:b/>
      <w:color w:val="195365" w:themeColor="text2"/>
      <w:sz w:val="24"/>
      <w:szCs w:val="24"/>
    </w:rPr>
  </w:style>
  <w:style w:type="paragraph" w:customStyle="1" w:styleId="25Text">
    <w:name w:val="2.5 Text"/>
    <w:basedOn w:val="Standard"/>
    <w:link w:val="25TextZchn"/>
    <w:rsid w:val="00B35592"/>
    <w:rPr>
      <w:rFonts w:cs="Calibri"/>
      <w:szCs w:val="20"/>
      <w:lang w:val="en-US"/>
    </w:rPr>
  </w:style>
  <w:style w:type="paragraph" w:customStyle="1" w:styleId="SVBPNummerierung">
    <w:name w:val="SV BP Nummerierung"/>
    <w:basedOn w:val="Standard"/>
    <w:link w:val="SVBPNummerierungZchn"/>
    <w:qFormat/>
    <w:rsid w:val="00B35592"/>
    <w:pPr>
      <w:ind w:left="360" w:hanging="360"/>
    </w:pPr>
    <w:rPr>
      <w:rFonts w:ascii="Trebuchet MS" w:hAnsi="Trebuchet MS" w:cs="Arial"/>
      <w:b/>
      <w:i/>
      <w:color w:val="000000"/>
      <w:lang w:eastAsia="de-DE"/>
    </w:rPr>
  </w:style>
  <w:style w:type="character" w:customStyle="1" w:styleId="SVBPNummerierungZchn">
    <w:name w:val="SV BP Nummerierung Zchn"/>
    <w:basedOn w:val="Absatz-Standardschriftart"/>
    <w:link w:val="SVBPNummerierung"/>
    <w:rsid w:val="00532B50"/>
    <w:rPr>
      <w:rFonts w:ascii="Trebuchet MS" w:hAnsi="Trebuchet MS" w:cs="Arial"/>
      <w:b/>
      <w:i/>
      <w:color w:val="000000"/>
      <w:sz w:val="22"/>
      <w:szCs w:val="22"/>
      <w:lang w:eastAsia="de-DE"/>
    </w:rPr>
  </w:style>
  <w:style w:type="character" w:customStyle="1" w:styleId="berschrift1Zchn">
    <w:name w:val="Überschrift 1 Zchn"/>
    <w:basedOn w:val="Absatz-Standardschriftart"/>
    <w:link w:val="berschrift1"/>
    <w:uiPriority w:val="9"/>
    <w:rsid w:val="00532B50"/>
    <w:rPr>
      <w:rFonts w:asciiTheme="majorHAnsi" w:eastAsiaTheme="majorEastAsia" w:hAnsiTheme="majorHAnsi" w:cstheme="majorBidi"/>
      <w:b/>
      <w:bCs/>
      <w:color w:val="898060" w:themeColor="accent1" w:themeShade="BF"/>
      <w:sz w:val="28"/>
      <w:szCs w:val="28"/>
    </w:rPr>
  </w:style>
  <w:style w:type="character" w:customStyle="1" w:styleId="berschrift2Zchn">
    <w:name w:val="Überschrift 2 Zchn"/>
    <w:basedOn w:val="Absatz-Standardschriftart"/>
    <w:link w:val="berschrift2"/>
    <w:uiPriority w:val="9"/>
    <w:rsid w:val="00532B50"/>
    <w:rPr>
      <w:rFonts w:asciiTheme="majorHAnsi" w:eastAsiaTheme="majorEastAsia" w:hAnsiTheme="majorHAnsi" w:cstheme="majorBidi"/>
      <w:b/>
      <w:bCs/>
      <w:color w:val="AEA68B" w:themeColor="accent1"/>
      <w:sz w:val="26"/>
      <w:szCs w:val="26"/>
    </w:rPr>
  </w:style>
  <w:style w:type="character" w:customStyle="1" w:styleId="berschrift3Zchn">
    <w:name w:val="Überschrift 3 Zchn"/>
    <w:basedOn w:val="Absatz-Standardschriftart"/>
    <w:link w:val="berschrift3"/>
    <w:uiPriority w:val="9"/>
    <w:rsid w:val="00532B50"/>
    <w:rPr>
      <w:rFonts w:asciiTheme="majorHAnsi" w:eastAsiaTheme="majorEastAsia" w:hAnsiTheme="majorHAnsi" w:cstheme="majorBidi"/>
      <w:b/>
      <w:bCs/>
      <w:color w:val="AEA68B" w:themeColor="accent1"/>
      <w:sz w:val="21"/>
    </w:rPr>
  </w:style>
  <w:style w:type="character" w:customStyle="1" w:styleId="berschrift4Zchn">
    <w:name w:val="Überschrift 4 Zchn"/>
    <w:basedOn w:val="Absatz-Standardschriftart"/>
    <w:link w:val="berschrift4"/>
    <w:uiPriority w:val="9"/>
    <w:rsid w:val="00532B50"/>
    <w:rPr>
      <w:rFonts w:asciiTheme="majorHAnsi" w:eastAsiaTheme="majorEastAsia" w:hAnsiTheme="majorHAnsi" w:cstheme="majorBidi"/>
      <w:b/>
      <w:bCs/>
      <w:i/>
      <w:iCs/>
      <w:color w:val="AEA68B" w:themeColor="accent1"/>
      <w:sz w:val="21"/>
    </w:rPr>
  </w:style>
  <w:style w:type="character" w:customStyle="1" w:styleId="berschrift5Zchn">
    <w:name w:val="Überschrift 5 Zchn"/>
    <w:basedOn w:val="Absatz-Standardschriftart"/>
    <w:link w:val="berschrift5"/>
    <w:uiPriority w:val="9"/>
    <w:semiHidden/>
    <w:rsid w:val="00532B50"/>
    <w:rPr>
      <w:rFonts w:asciiTheme="majorHAnsi" w:eastAsiaTheme="majorEastAsia" w:hAnsiTheme="majorHAnsi" w:cstheme="majorBidi"/>
      <w:color w:val="5B5540" w:themeColor="accent1" w:themeShade="7F"/>
      <w:sz w:val="21"/>
    </w:rPr>
  </w:style>
  <w:style w:type="character" w:customStyle="1" w:styleId="berschrift6Zchn">
    <w:name w:val="Überschrift 6 Zchn"/>
    <w:basedOn w:val="Absatz-Standardschriftart"/>
    <w:link w:val="berschrift6"/>
    <w:uiPriority w:val="9"/>
    <w:semiHidden/>
    <w:rsid w:val="00532B50"/>
    <w:rPr>
      <w:rFonts w:asciiTheme="majorHAnsi" w:eastAsiaTheme="majorEastAsia" w:hAnsiTheme="majorHAnsi" w:cstheme="majorBidi"/>
      <w:i/>
      <w:iCs/>
      <w:color w:val="5B5540" w:themeColor="accent1" w:themeShade="7F"/>
      <w:sz w:val="21"/>
    </w:rPr>
  </w:style>
  <w:style w:type="character" w:customStyle="1" w:styleId="berschrift7Zchn">
    <w:name w:val="Überschrift 7 Zchn"/>
    <w:basedOn w:val="Absatz-Standardschriftart"/>
    <w:link w:val="berschrift7"/>
    <w:uiPriority w:val="9"/>
    <w:semiHidden/>
    <w:rsid w:val="00532B50"/>
    <w:rPr>
      <w:rFonts w:asciiTheme="majorHAnsi" w:eastAsiaTheme="majorEastAsia" w:hAnsiTheme="majorHAnsi" w:cstheme="majorBidi"/>
      <w:i/>
      <w:iCs/>
      <w:color w:val="404040" w:themeColor="text1" w:themeTint="BF"/>
      <w:sz w:val="21"/>
    </w:rPr>
  </w:style>
  <w:style w:type="character" w:customStyle="1" w:styleId="berschrift8Zchn">
    <w:name w:val="Überschrift 8 Zchn"/>
    <w:basedOn w:val="Absatz-Standardschriftart"/>
    <w:link w:val="berschrift8"/>
    <w:uiPriority w:val="9"/>
    <w:semiHidden/>
    <w:rsid w:val="00532B5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B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532B50"/>
    <w:pPr>
      <w:spacing w:after="200"/>
    </w:pPr>
    <w:rPr>
      <w:b/>
      <w:bCs/>
      <w:color w:val="AEA68B" w:themeColor="accent1"/>
      <w:sz w:val="18"/>
      <w:szCs w:val="18"/>
    </w:rPr>
  </w:style>
  <w:style w:type="paragraph" w:styleId="Titel">
    <w:name w:val="Title"/>
    <w:basedOn w:val="Standard"/>
    <w:next w:val="Standard"/>
    <w:link w:val="TitelZchn"/>
    <w:uiPriority w:val="10"/>
    <w:qFormat/>
    <w:rsid w:val="00532B50"/>
    <w:pPr>
      <w:pBdr>
        <w:bottom w:val="single" w:sz="8" w:space="4" w:color="AEA68B" w:themeColor="accent1"/>
      </w:pBdr>
      <w:spacing w:after="300"/>
      <w:contextualSpacing/>
    </w:pPr>
    <w:rPr>
      <w:rFonts w:asciiTheme="majorHAnsi" w:eastAsiaTheme="majorEastAsia" w:hAnsiTheme="majorHAnsi" w:cstheme="majorBidi"/>
      <w:color w:val="123D4B" w:themeColor="text2" w:themeShade="BF"/>
      <w:spacing w:val="5"/>
      <w:kern w:val="28"/>
      <w:sz w:val="52"/>
      <w:szCs w:val="52"/>
    </w:rPr>
  </w:style>
  <w:style w:type="character" w:customStyle="1" w:styleId="TitelZchn">
    <w:name w:val="Titel Zchn"/>
    <w:basedOn w:val="Absatz-Standardschriftart"/>
    <w:link w:val="Titel"/>
    <w:uiPriority w:val="10"/>
    <w:rsid w:val="00532B50"/>
    <w:rPr>
      <w:rFonts w:asciiTheme="majorHAnsi" w:eastAsiaTheme="majorEastAsia" w:hAnsiTheme="majorHAnsi" w:cstheme="majorBidi"/>
      <w:color w:val="123D4B" w:themeColor="text2" w:themeShade="BF"/>
      <w:spacing w:val="5"/>
      <w:kern w:val="28"/>
      <w:sz w:val="52"/>
      <w:szCs w:val="52"/>
    </w:rPr>
  </w:style>
  <w:style w:type="paragraph" w:styleId="Untertitel">
    <w:name w:val="Subtitle"/>
    <w:basedOn w:val="Standard"/>
    <w:next w:val="Standard"/>
    <w:link w:val="UntertitelZchn"/>
    <w:uiPriority w:val="11"/>
    <w:qFormat/>
    <w:rsid w:val="00532B50"/>
    <w:pPr>
      <w:numPr>
        <w:ilvl w:val="1"/>
      </w:numPr>
    </w:pPr>
    <w:rPr>
      <w:rFonts w:asciiTheme="majorHAnsi" w:eastAsiaTheme="majorEastAsia" w:hAnsiTheme="majorHAnsi" w:cstheme="majorBidi"/>
      <w:i/>
      <w:iCs/>
      <w:color w:val="AEA68B" w:themeColor="accent1"/>
      <w:spacing w:val="15"/>
      <w:sz w:val="24"/>
    </w:rPr>
  </w:style>
  <w:style w:type="character" w:customStyle="1" w:styleId="UntertitelZchn">
    <w:name w:val="Untertitel Zchn"/>
    <w:basedOn w:val="Absatz-Standardschriftart"/>
    <w:link w:val="Untertitel"/>
    <w:uiPriority w:val="11"/>
    <w:rsid w:val="00532B50"/>
    <w:rPr>
      <w:rFonts w:asciiTheme="majorHAnsi" w:eastAsiaTheme="majorEastAsia" w:hAnsiTheme="majorHAnsi" w:cstheme="majorBidi"/>
      <w:i/>
      <w:iCs/>
      <w:color w:val="AEA68B" w:themeColor="accent1"/>
      <w:spacing w:val="15"/>
    </w:rPr>
  </w:style>
  <w:style w:type="paragraph" w:styleId="KeinLeerraum">
    <w:name w:val="No Spacing"/>
    <w:uiPriority w:val="1"/>
    <w:qFormat/>
    <w:rsid w:val="00532B50"/>
    <w:rPr>
      <w:sz w:val="21"/>
    </w:rPr>
  </w:style>
  <w:style w:type="paragraph" w:styleId="Listenabsatz">
    <w:name w:val="List Paragraph"/>
    <w:aliases w:val="Listenabsatz 1"/>
    <w:basedOn w:val="Standard"/>
    <w:uiPriority w:val="34"/>
    <w:qFormat/>
    <w:rsid w:val="00532B50"/>
    <w:pPr>
      <w:ind w:left="720"/>
      <w:contextualSpacing/>
    </w:pPr>
  </w:style>
  <w:style w:type="paragraph" w:styleId="Zitat">
    <w:name w:val="Quote"/>
    <w:basedOn w:val="Standard"/>
    <w:next w:val="Standard"/>
    <w:link w:val="ZitatZchn"/>
    <w:uiPriority w:val="29"/>
    <w:qFormat/>
    <w:rsid w:val="00532B50"/>
    <w:rPr>
      <w:i/>
      <w:iCs/>
      <w:color w:val="000000" w:themeColor="text1"/>
    </w:rPr>
  </w:style>
  <w:style w:type="character" w:customStyle="1" w:styleId="ZitatZchn">
    <w:name w:val="Zitat Zchn"/>
    <w:basedOn w:val="Absatz-Standardschriftart"/>
    <w:link w:val="Zitat"/>
    <w:uiPriority w:val="29"/>
    <w:rsid w:val="00532B50"/>
    <w:rPr>
      <w:i/>
      <w:iCs/>
      <w:color w:val="000000" w:themeColor="text1"/>
      <w:sz w:val="21"/>
    </w:rPr>
  </w:style>
  <w:style w:type="paragraph" w:customStyle="1" w:styleId="22Subline">
    <w:name w:val="2.2 Subline"/>
    <w:basedOn w:val="Standard"/>
    <w:rsid w:val="00B35592"/>
    <w:rPr>
      <w:rFonts w:ascii="Calibri" w:hAnsi="Calibri" w:cs="Calibri"/>
      <w:b/>
      <w:bCs/>
      <w:color w:val="195365" w:themeColor="text2"/>
      <w:lang w:val="en-US"/>
    </w:rPr>
  </w:style>
  <w:style w:type="paragraph" w:customStyle="1" w:styleId="26Abbildung">
    <w:name w:val="2.6 Abbildung"/>
    <w:basedOn w:val="Standard"/>
    <w:rsid w:val="00B35592"/>
    <w:rPr>
      <w:rFonts w:ascii="Calibri" w:hAnsi="Calibri" w:cs="Calibri"/>
      <w:b/>
      <w:bCs/>
      <w:color w:val="195365" w:themeColor="text2"/>
      <w:lang w:val="en-US"/>
    </w:rPr>
  </w:style>
  <w:style w:type="paragraph" w:styleId="Inhaltsverzeichnisberschrift">
    <w:name w:val="TOC Heading"/>
    <w:basedOn w:val="berschrift1"/>
    <w:next w:val="Standard"/>
    <w:uiPriority w:val="39"/>
    <w:semiHidden/>
    <w:unhideWhenUsed/>
    <w:qFormat/>
    <w:rsid w:val="00532B50"/>
    <w:pPr>
      <w:outlineLvl w:val="9"/>
    </w:pPr>
  </w:style>
  <w:style w:type="paragraph" w:styleId="Fuzeile">
    <w:name w:val="footer"/>
    <w:basedOn w:val="Standard"/>
    <w:link w:val="FuzeileZchn"/>
    <w:uiPriority w:val="99"/>
    <w:rsid w:val="00194438"/>
    <w:pPr>
      <w:tabs>
        <w:tab w:val="center" w:pos="4536"/>
        <w:tab w:val="right" w:pos="9072"/>
      </w:tabs>
    </w:pPr>
  </w:style>
  <w:style w:type="character" w:customStyle="1" w:styleId="FuzeileZchn">
    <w:name w:val="Fußzeile Zchn"/>
    <w:basedOn w:val="Absatz-Standardschriftart"/>
    <w:link w:val="Fuzeile"/>
    <w:uiPriority w:val="99"/>
    <w:rsid w:val="00194438"/>
    <w:rPr>
      <w:sz w:val="22"/>
      <w:szCs w:val="22"/>
    </w:rPr>
  </w:style>
  <w:style w:type="paragraph" w:customStyle="1" w:styleId="27AnmerkungenQuelle">
    <w:name w:val="2.7 Anmerkungen/Quelle"/>
    <w:basedOn w:val="Standard"/>
    <w:rsid w:val="00B35592"/>
    <w:rPr>
      <w:rFonts w:ascii="Calibri" w:hAnsi="Calibri" w:cs="Calibri"/>
      <w:color w:val="195365" w:themeColor="text2"/>
      <w:sz w:val="14"/>
      <w:szCs w:val="14"/>
    </w:rPr>
  </w:style>
  <w:style w:type="paragraph" w:customStyle="1" w:styleId="Aufzhlung">
    <w:name w:val="Aufzählung"/>
    <w:basedOn w:val="Listenabsatz"/>
    <w:rsid w:val="00424D8A"/>
    <w:pPr>
      <w:numPr>
        <w:numId w:val="10"/>
      </w:numPr>
    </w:pPr>
    <w:rPr>
      <w:lang w:val="en-US"/>
    </w:rPr>
  </w:style>
  <w:style w:type="paragraph" w:customStyle="1" w:styleId="23Tabelle">
    <w:name w:val="2.3 Tabelle"/>
    <w:basedOn w:val="Tabelle"/>
    <w:rsid w:val="00424D8A"/>
    <w:pPr>
      <w:spacing w:before="0" w:after="0" w:line="240" w:lineRule="auto"/>
    </w:pPr>
    <w:rPr>
      <w:rFonts w:ascii="Calibri" w:hAnsi="Calibri" w:cs="Calibri"/>
      <w:b/>
      <w:bCs/>
      <w:caps w:val="0"/>
      <w:sz w:val="22"/>
      <w:szCs w:val="22"/>
    </w:rPr>
  </w:style>
  <w:style w:type="paragraph" w:styleId="Funotentext">
    <w:name w:val="footnote text"/>
    <w:basedOn w:val="Standard"/>
    <w:link w:val="FunotentextZchn"/>
    <w:uiPriority w:val="99"/>
    <w:unhideWhenUsed/>
    <w:rsid w:val="00B47260"/>
    <w:rPr>
      <w:rFonts w:ascii="Calibri" w:hAnsi="Calibri"/>
      <w:sz w:val="14"/>
      <w:szCs w:val="20"/>
    </w:rPr>
  </w:style>
  <w:style w:type="paragraph" w:customStyle="1" w:styleId="42Seitenzahl">
    <w:name w:val="4.2 Seitenzahl"/>
    <w:basedOn w:val="Fuzeile"/>
    <w:rsid w:val="009F16F2"/>
    <w:pPr>
      <w:ind w:right="-3589"/>
      <w:jc w:val="center"/>
    </w:pPr>
    <w:rPr>
      <w:rFonts w:ascii="Calibri" w:hAnsi="Calibri" w:cs="Calibri"/>
      <w:color w:val="195365" w:themeColor="text2"/>
      <w:sz w:val="18"/>
      <w:szCs w:val="18"/>
    </w:rPr>
  </w:style>
  <w:style w:type="paragraph" w:customStyle="1" w:styleId="32InfoboxText">
    <w:name w:val="3.2 Infobox Text"/>
    <w:link w:val="32InfoboxTextZchn"/>
    <w:qFormat/>
    <w:rsid w:val="009F16F2"/>
    <w:pPr>
      <w:pBdr>
        <w:top w:val="single" w:sz="48" w:space="8" w:color="EFEDE8"/>
        <w:left w:val="single" w:sz="48" w:space="10" w:color="EFEDE8"/>
        <w:bottom w:val="single" w:sz="48" w:space="10" w:color="EFEDE8"/>
        <w:right w:val="single" w:sz="48" w:space="10" w:color="EFEDE8"/>
      </w:pBdr>
      <w:shd w:val="clear" w:color="auto" w:fill="EEEDE7" w:themeFill="accent1" w:themeFillTint="33"/>
      <w:autoSpaceDE w:val="0"/>
      <w:autoSpaceDN w:val="0"/>
      <w:adjustRightInd w:val="0"/>
      <w:ind w:left="340" w:right="340"/>
    </w:pPr>
    <w:rPr>
      <w:rFonts w:ascii="Calibri" w:hAnsi="Calibri" w:cs="Calibri"/>
      <w:bCs/>
      <w:color w:val="000000" w:themeColor="text1"/>
      <w:sz w:val="22"/>
      <w:szCs w:val="22"/>
      <w:lang w:val="en-US"/>
    </w:rPr>
  </w:style>
  <w:style w:type="paragraph" w:customStyle="1" w:styleId="31InfoboxHeadline">
    <w:name w:val="3.1 Infobox Headline"/>
    <w:basedOn w:val="32InfoboxText"/>
    <w:link w:val="31InfoboxHeadlineZchn"/>
    <w:qFormat/>
    <w:rsid w:val="009F16F2"/>
    <w:rPr>
      <w:b/>
      <w:color w:val="185365"/>
    </w:rPr>
  </w:style>
  <w:style w:type="character" w:customStyle="1" w:styleId="32InfoboxTextZchn">
    <w:name w:val="3.2 Infobox Text Zchn"/>
    <w:basedOn w:val="Absatz-Standardschriftart"/>
    <w:link w:val="32InfoboxText"/>
    <w:rsid w:val="009F16F2"/>
    <w:rPr>
      <w:rFonts w:ascii="Calibri" w:hAnsi="Calibri" w:cs="Calibri"/>
      <w:bCs/>
      <w:color w:val="000000" w:themeColor="text1"/>
      <w:sz w:val="22"/>
      <w:szCs w:val="22"/>
      <w:shd w:val="clear" w:color="auto" w:fill="EEEDE7" w:themeFill="accent1" w:themeFillTint="33"/>
      <w:lang w:val="en-US"/>
    </w:rPr>
  </w:style>
  <w:style w:type="paragraph" w:customStyle="1" w:styleId="33InfoboxAufzhlung">
    <w:name w:val="3.3 Infobox Aufzählung"/>
    <w:basedOn w:val="32InfoboxText"/>
    <w:link w:val="33InfoboxAufzhlungZchn"/>
    <w:qFormat/>
    <w:rsid w:val="009F16F2"/>
    <w:pPr>
      <w:numPr>
        <w:numId w:val="7"/>
      </w:numPr>
    </w:pPr>
  </w:style>
  <w:style w:type="character" w:customStyle="1" w:styleId="31InfoboxHeadlineZchn">
    <w:name w:val="3.1 Infobox Headline Zchn"/>
    <w:basedOn w:val="32InfoboxTextZchn"/>
    <w:link w:val="31InfoboxHeadline"/>
    <w:rsid w:val="009F16F2"/>
    <w:rPr>
      <w:rFonts w:ascii="Calibri" w:hAnsi="Calibri" w:cs="Calibri"/>
      <w:b/>
      <w:bCs/>
      <w:color w:val="185365"/>
      <w:sz w:val="22"/>
      <w:szCs w:val="22"/>
      <w:shd w:val="clear" w:color="auto" w:fill="EEEDE7" w:themeFill="accent1" w:themeFillTint="33"/>
      <w:lang w:val="en-US"/>
    </w:rPr>
  </w:style>
  <w:style w:type="character" w:customStyle="1" w:styleId="33InfoboxAufzhlungZchn">
    <w:name w:val="3.3 Infobox Aufzählung Zchn"/>
    <w:basedOn w:val="32InfoboxTextZchn"/>
    <w:link w:val="33InfoboxAufzhlung"/>
    <w:rsid w:val="009F16F2"/>
    <w:rPr>
      <w:rFonts w:ascii="Calibri" w:hAnsi="Calibri" w:cs="Calibri"/>
      <w:bCs/>
      <w:color w:val="000000" w:themeColor="text1"/>
      <w:sz w:val="22"/>
      <w:szCs w:val="22"/>
      <w:shd w:val="clear" w:color="auto" w:fill="EEEDE7" w:themeFill="accent1" w:themeFillTint="33"/>
      <w:lang w:val="en-US"/>
    </w:rPr>
  </w:style>
  <w:style w:type="paragraph" w:customStyle="1" w:styleId="14TitelKopfzeile">
    <w:name w:val="1.4 Titel Kopfzeile"/>
    <w:basedOn w:val="Standard"/>
    <w:rsid w:val="009F16F2"/>
    <w:pPr>
      <w:tabs>
        <w:tab w:val="right" w:pos="10065"/>
      </w:tabs>
      <w:spacing w:after="960"/>
    </w:pPr>
    <w:rPr>
      <w:rFonts w:ascii="Calibri" w:hAnsi="Calibri" w:cs="Calibri"/>
      <w:b/>
      <w:caps/>
      <w:color w:val="195365" w:themeColor="text2"/>
    </w:rPr>
  </w:style>
  <w:style w:type="paragraph" w:customStyle="1" w:styleId="41Marginalie">
    <w:name w:val="4.1 Marginalie"/>
    <w:link w:val="41MarginalieZchn"/>
    <w:qFormat/>
    <w:rsid w:val="0003317A"/>
    <w:pPr>
      <w:framePr w:w="3136" w:hSpace="340" w:wrap="around" w:vAnchor="text" w:hAnchor="page" w:xAlign="right" w:y="1"/>
      <w:numPr>
        <w:numId w:val="11"/>
      </w:numPr>
      <w:autoSpaceDE w:val="0"/>
      <w:autoSpaceDN w:val="0"/>
      <w:adjustRightInd w:val="0"/>
      <w:ind w:left="142" w:hanging="142"/>
    </w:pPr>
    <w:rPr>
      <w:rFonts w:ascii="Calibri" w:hAnsi="Calibri" w:cs="TrebuchetMS"/>
      <w:color w:val="185365"/>
      <w:sz w:val="20"/>
      <w:szCs w:val="15"/>
    </w:rPr>
  </w:style>
  <w:style w:type="character" w:customStyle="1" w:styleId="41MarginalieZchn">
    <w:name w:val="4.1 Marginalie Zchn"/>
    <w:basedOn w:val="Absatz-Standardschriftart"/>
    <w:link w:val="41Marginalie"/>
    <w:rsid w:val="0003317A"/>
    <w:rPr>
      <w:rFonts w:ascii="Calibri" w:hAnsi="Calibri" w:cs="TrebuchetMS"/>
      <w:color w:val="185365"/>
      <w:sz w:val="20"/>
      <w:szCs w:val="15"/>
    </w:rPr>
  </w:style>
  <w:style w:type="paragraph" w:customStyle="1" w:styleId="51Tabelle1Zeile">
    <w:name w:val="5.1 Tabelle 1. Zeile"/>
    <w:basedOn w:val="25Text"/>
    <w:rsid w:val="00B014FF"/>
    <w:rPr>
      <w:b/>
      <w:bCs/>
      <w:color w:val="FFFFFF" w:themeColor="background1"/>
    </w:rPr>
  </w:style>
  <w:style w:type="paragraph" w:customStyle="1" w:styleId="52Tabelle1Spalte">
    <w:name w:val="5.2 Tabelle 1. Spalte"/>
    <w:basedOn w:val="25Text"/>
    <w:rsid w:val="00B014FF"/>
    <w:rPr>
      <w:b/>
      <w:bCs/>
      <w:color w:val="195365" w:themeColor="text2"/>
    </w:rPr>
  </w:style>
  <w:style w:type="paragraph" w:customStyle="1" w:styleId="61TitelImpressum">
    <w:name w:val="6.1 Titel Impressum"/>
    <w:basedOn w:val="Standard"/>
    <w:rsid w:val="00A47881"/>
    <w:rPr>
      <w:rFonts w:ascii="Calibri" w:hAnsi="Calibri" w:cs="Calibri"/>
      <w:b/>
      <w:bCs/>
      <w:color w:val="185365"/>
      <w:sz w:val="20"/>
      <w:szCs w:val="20"/>
    </w:rPr>
  </w:style>
  <w:style w:type="paragraph" w:customStyle="1" w:styleId="63ImpressumText">
    <w:name w:val="6.3 Impressum Text"/>
    <w:basedOn w:val="Standard"/>
    <w:rsid w:val="00A47881"/>
    <w:rPr>
      <w:rFonts w:ascii="Calibri" w:hAnsi="Calibri" w:cs="Calibri"/>
      <w:sz w:val="20"/>
      <w:szCs w:val="20"/>
    </w:rPr>
  </w:style>
  <w:style w:type="paragraph" w:customStyle="1" w:styleId="62ImpressumSubline">
    <w:name w:val="6.2 Impressum Subline"/>
    <w:basedOn w:val="Standard"/>
    <w:rsid w:val="00A47881"/>
    <w:rPr>
      <w:rFonts w:ascii="Calibri" w:hAnsi="Calibri" w:cs="Calibri"/>
      <w:b/>
      <w:bCs/>
      <w:sz w:val="20"/>
      <w:szCs w:val="20"/>
    </w:rPr>
  </w:style>
  <w:style w:type="paragraph" w:customStyle="1" w:styleId="12TitelPolicyPaper">
    <w:name w:val="1.2 Titel Policy Paper"/>
    <w:basedOn w:val="Standard"/>
    <w:rsid w:val="00254472"/>
    <w:rPr>
      <w:rFonts w:ascii="Calibri" w:eastAsia="Meiryo" w:hAnsi="Calibri" w:cs="Calibri"/>
      <w:b/>
      <w:bCs/>
      <w:caps/>
      <w:color w:val="195365" w:themeColor="text2"/>
      <w:sz w:val="48"/>
      <w:szCs w:val="48"/>
    </w:rPr>
  </w:style>
  <w:style w:type="paragraph" w:customStyle="1" w:styleId="13SublinePolicyPaper">
    <w:name w:val="1.3 Subline Policy Paper"/>
    <w:basedOn w:val="Standard"/>
    <w:rsid w:val="00A47881"/>
    <w:pPr>
      <w:widowControl w:val="0"/>
      <w:autoSpaceDE w:val="0"/>
      <w:autoSpaceDN w:val="0"/>
      <w:adjustRightInd w:val="0"/>
      <w:textAlignment w:val="center"/>
    </w:pPr>
    <w:rPr>
      <w:rFonts w:eastAsiaTheme="minorEastAsia" w:cs="Calibri"/>
      <w:b/>
      <w:bCs/>
      <w:noProof/>
      <w:color w:val="195365" w:themeColor="text2"/>
      <w:position w:val="11"/>
      <w:lang w:eastAsia="de-DE"/>
    </w:rPr>
  </w:style>
  <w:style w:type="paragraph" w:customStyle="1" w:styleId="11PolicyPaperAusgabe">
    <w:name w:val="1.1 Policy Paper Ausgabe"/>
    <w:basedOn w:val="Standard"/>
    <w:rsid w:val="000D0AFE"/>
    <w:pPr>
      <w:framePr w:wrap="around" w:vAnchor="page" w:hAnchor="page" w:x="1689" w:y="3284"/>
      <w:contextualSpacing/>
    </w:pPr>
    <w:rPr>
      <w:rFonts w:ascii="Calibri" w:eastAsia="Meiryo" w:hAnsi="Calibri" w:cs="Times New Roman"/>
      <w:b/>
      <w:bCs/>
      <w:caps/>
      <w:color w:val="E73F0C" w:themeColor="accent3"/>
      <w:sz w:val="48"/>
      <w:szCs w:val="48"/>
    </w:rPr>
  </w:style>
  <w:style w:type="character" w:customStyle="1" w:styleId="FunotentextZchn">
    <w:name w:val="Fußnotentext Zchn"/>
    <w:basedOn w:val="Absatz-Standardschriftart"/>
    <w:link w:val="Funotentext"/>
    <w:uiPriority w:val="99"/>
    <w:rsid w:val="00B47260"/>
    <w:rPr>
      <w:rFonts w:ascii="Calibri" w:hAnsi="Calibri"/>
      <w:sz w:val="14"/>
      <w:szCs w:val="20"/>
    </w:rPr>
  </w:style>
  <w:style w:type="character" w:styleId="Funotenzeichen">
    <w:name w:val="footnote reference"/>
    <w:basedOn w:val="Absatz-Standardschriftart"/>
    <w:uiPriority w:val="99"/>
    <w:semiHidden/>
    <w:unhideWhenUsed/>
    <w:rsid w:val="00B47260"/>
    <w:rPr>
      <w:vertAlign w:val="superscript"/>
    </w:rPr>
  </w:style>
  <w:style w:type="table" w:customStyle="1" w:styleId="Tabellenraster5">
    <w:name w:val="Tabellenraster5"/>
    <w:basedOn w:val="NormaleTabelle"/>
    <w:next w:val="Tabellenraster"/>
    <w:uiPriority w:val="59"/>
    <w:rsid w:val="0019443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link w:val="TabelleZchn"/>
    <w:qFormat/>
    <w:rsid w:val="00B35592"/>
    <w:pPr>
      <w:spacing w:before="567" w:after="120" w:line="227" w:lineRule="exact"/>
    </w:pPr>
    <w:rPr>
      <w:rFonts w:ascii="Trebuchet MS" w:hAnsi="Trebuchet MS" w:cs="TrebuchetMS"/>
      <w:caps/>
      <w:color w:val="185365"/>
      <w:sz w:val="16"/>
      <w:szCs w:val="18"/>
      <w:lang w:eastAsia="de-DE"/>
    </w:rPr>
  </w:style>
  <w:style w:type="character" w:customStyle="1" w:styleId="TabelleZchn">
    <w:name w:val="Tabelle Zchn"/>
    <w:basedOn w:val="Absatz-Standardschriftart"/>
    <w:link w:val="Tabelle"/>
    <w:rsid w:val="00B35592"/>
    <w:rPr>
      <w:rFonts w:ascii="Trebuchet MS" w:hAnsi="Trebuchet MS" w:cs="TrebuchetMS"/>
      <w:caps/>
      <w:color w:val="185365"/>
      <w:sz w:val="16"/>
      <w:szCs w:val="18"/>
      <w:lang w:eastAsia="de-DE"/>
    </w:rPr>
  </w:style>
  <w:style w:type="paragraph" w:customStyle="1" w:styleId="24Key-Finding">
    <w:name w:val="2.4 Key-Finding"/>
    <w:basedOn w:val="Listenabsatz"/>
    <w:link w:val="24Key-FindingZchn"/>
    <w:rsid w:val="00B35592"/>
    <w:pPr>
      <w:numPr>
        <w:numId w:val="9"/>
      </w:numPr>
      <w:ind w:left="284" w:hanging="284"/>
    </w:pPr>
    <w:rPr>
      <w:rFonts w:ascii="Calibri" w:hAnsi="Calibri" w:cs="Calibri"/>
      <w:b/>
      <w:bCs/>
      <w:color w:val="195365" w:themeColor="text2"/>
      <w:lang w:val="en-US"/>
    </w:rPr>
  </w:style>
  <w:style w:type="character" w:customStyle="1" w:styleId="24Key-FindingZchn">
    <w:name w:val="2.4 Key-Finding Zchn"/>
    <w:basedOn w:val="Absatz-Standardschriftart"/>
    <w:link w:val="24Key-Finding"/>
    <w:rsid w:val="00B35592"/>
    <w:rPr>
      <w:rFonts w:ascii="Calibri" w:hAnsi="Calibri" w:cs="Calibri"/>
      <w:b/>
      <w:bCs/>
      <w:color w:val="195365" w:themeColor="text2"/>
      <w:sz w:val="22"/>
      <w:szCs w:val="22"/>
      <w:lang w:val="en-US"/>
    </w:rPr>
  </w:style>
  <w:style w:type="table" w:styleId="Tabellenraster">
    <w:name w:val="Table Grid"/>
    <w:basedOn w:val="NormaleTabelle"/>
    <w:uiPriority w:val="59"/>
    <w:rsid w:val="00194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94438"/>
    <w:pPr>
      <w:tabs>
        <w:tab w:val="center" w:pos="4536"/>
        <w:tab w:val="right" w:pos="9072"/>
      </w:tabs>
    </w:pPr>
  </w:style>
  <w:style w:type="character" w:customStyle="1" w:styleId="KopfzeileZchn">
    <w:name w:val="Kopfzeile Zchn"/>
    <w:basedOn w:val="Absatz-Standardschriftart"/>
    <w:link w:val="Kopfzeile"/>
    <w:uiPriority w:val="99"/>
    <w:rsid w:val="00194438"/>
    <w:rPr>
      <w:sz w:val="22"/>
      <w:szCs w:val="22"/>
    </w:rPr>
  </w:style>
  <w:style w:type="character" w:styleId="Hyperlink">
    <w:name w:val="Hyperlink"/>
    <w:basedOn w:val="Absatz-Standardschriftart"/>
    <w:uiPriority w:val="99"/>
    <w:unhideWhenUsed/>
    <w:rsid w:val="00F33E83"/>
    <w:rPr>
      <w:color w:val="0000FF" w:themeColor="hyperlink"/>
      <w:u w:val="single"/>
    </w:rPr>
  </w:style>
  <w:style w:type="paragraph" w:styleId="Sprechblasentext">
    <w:name w:val="Balloon Text"/>
    <w:basedOn w:val="Standard"/>
    <w:link w:val="SprechblasentextZchn"/>
    <w:uiPriority w:val="99"/>
    <w:semiHidden/>
    <w:unhideWhenUsed/>
    <w:rsid w:val="005E62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623E"/>
    <w:rPr>
      <w:rFonts w:ascii="Tahoma" w:hAnsi="Tahoma" w:cs="Tahoma"/>
      <w:sz w:val="16"/>
      <w:szCs w:val="16"/>
    </w:rPr>
  </w:style>
  <w:style w:type="paragraph" w:customStyle="1" w:styleId="Zwischenberschrift">
    <w:name w:val="Zwischenüberschrift"/>
    <w:basedOn w:val="Standard"/>
    <w:link w:val="ZwischenberschriftZchn"/>
    <w:qFormat/>
    <w:rsid w:val="00424D8A"/>
    <w:rPr>
      <w:rFonts w:ascii="Calibri" w:hAnsi="Calibri" w:cs="Calibri"/>
      <w:b/>
      <w:color w:val="000000" w:themeColor="text1"/>
    </w:rPr>
  </w:style>
  <w:style w:type="character" w:customStyle="1" w:styleId="ZwischenberschriftZchn">
    <w:name w:val="Zwischenüberschrift Zchn"/>
    <w:basedOn w:val="Absatz-Standardschriftart"/>
    <w:link w:val="Zwischenberschrift"/>
    <w:rsid w:val="00424D8A"/>
    <w:rPr>
      <w:rFonts w:ascii="Calibri" w:hAnsi="Calibri" w:cs="Calibri"/>
      <w:b/>
      <w:color w:val="000000" w:themeColor="text1"/>
      <w:sz w:val="22"/>
      <w:szCs w:val="22"/>
    </w:rPr>
  </w:style>
  <w:style w:type="character" w:styleId="NichtaufgelsteErwhnung">
    <w:name w:val="Unresolved Mention"/>
    <w:basedOn w:val="Absatz-Standardschriftart"/>
    <w:uiPriority w:val="99"/>
    <w:semiHidden/>
    <w:unhideWhenUsed/>
    <w:rsid w:val="00D857D3"/>
    <w:rPr>
      <w:color w:val="605E5C"/>
      <w:shd w:val="clear" w:color="auto" w:fill="E1DFDD"/>
    </w:rPr>
  </w:style>
  <w:style w:type="table" w:customStyle="1" w:styleId="Tabellenraster1">
    <w:name w:val="Tabellenraster1"/>
    <w:basedOn w:val="NormaleTabelle"/>
    <w:next w:val="Tabellenraster"/>
    <w:uiPriority w:val="59"/>
    <w:rsid w:val="00270E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7C47D5"/>
    <w:rPr>
      <w:color w:val="898060" w:themeColor="accent1" w:themeShade="BF"/>
      <w:sz w:val="22"/>
      <w:szCs w:val="22"/>
    </w:rPr>
    <w:tblPr>
      <w:tblStyleRowBandSize w:val="1"/>
      <w:tblStyleColBandSize w:val="1"/>
      <w:tblBorders>
        <w:top w:val="single" w:sz="8" w:space="0" w:color="AEA68B" w:themeColor="accent1"/>
        <w:bottom w:val="single" w:sz="8" w:space="0" w:color="AEA68B" w:themeColor="accent1"/>
      </w:tblBorders>
    </w:tblPr>
    <w:tblStylePr w:type="firstRow">
      <w:pPr>
        <w:spacing w:before="0" w:after="0" w:line="240" w:lineRule="auto"/>
      </w:pPr>
      <w:rPr>
        <w:b/>
        <w:bCs/>
      </w:rPr>
      <w:tblPr/>
      <w:tcPr>
        <w:tcBorders>
          <w:top w:val="single" w:sz="8" w:space="0" w:color="AEA68B" w:themeColor="accent1"/>
          <w:left w:val="nil"/>
          <w:bottom w:val="single" w:sz="8" w:space="0" w:color="AEA68B" w:themeColor="accent1"/>
          <w:right w:val="nil"/>
          <w:insideH w:val="nil"/>
          <w:insideV w:val="nil"/>
        </w:tcBorders>
      </w:tcPr>
    </w:tblStylePr>
    <w:tblStylePr w:type="lastRow">
      <w:pPr>
        <w:spacing w:before="0" w:after="0" w:line="240" w:lineRule="auto"/>
      </w:pPr>
      <w:rPr>
        <w:b/>
        <w:bCs/>
      </w:rPr>
      <w:tblPr/>
      <w:tcPr>
        <w:tcBorders>
          <w:top w:val="single" w:sz="8" w:space="0" w:color="AEA68B" w:themeColor="accent1"/>
          <w:left w:val="nil"/>
          <w:bottom w:val="single" w:sz="8" w:space="0" w:color="AEA68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8E2" w:themeFill="accent1" w:themeFillTint="3F"/>
      </w:tcPr>
    </w:tblStylePr>
    <w:tblStylePr w:type="band1Horz">
      <w:tblPr/>
      <w:tcPr>
        <w:tcBorders>
          <w:left w:val="nil"/>
          <w:right w:val="nil"/>
          <w:insideH w:val="nil"/>
          <w:insideV w:val="nil"/>
        </w:tcBorders>
        <w:shd w:val="clear" w:color="auto" w:fill="EBE8E2" w:themeFill="accent1" w:themeFillTint="3F"/>
      </w:tcPr>
    </w:tblStylePr>
  </w:style>
  <w:style w:type="table" w:customStyle="1" w:styleId="Tabellenraster2">
    <w:name w:val="Tabellenraster2"/>
    <w:basedOn w:val="NormaleTabelle"/>
    <w:next w:val="Tabellenraster"/>
    <w:uiPriority w:val="39"/>
    <w:rsid w:val="006C07C7"/>
    <w:pPr>
      <w:spacing w:after="200" w:line="288" w:lineRule="auto"/>
    </w:pPr>
    <w:rPr>
      <w:rFonts w:eastAsia="Meiryo"/>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1Zeile">
    <w:name w:val="Tabelle 1. Zeile"/>
    <w:basedOn w:val="Standard"/>
    <w:link w:val="Tabelle1ZeileZchn"/>
    <w:qFormat/>
    <w:rsid w:val="00DE7450"/>
    <w:rPr>
      <w:rFonts w:cstheme="minorHAnsi"/>
      <w:b/>
      <w:bCs/>
      <w:color w:val="000000" w:themeColor="text1"/>
      <w:sz w:val="20"/>
      <w:szCs w:val="20"/>
    </w:rPr>
  </w:style>
  <w:style w:type="character" w:customStyle="1" w:styleId="Tabelle1ZeileZchn">
    <w:name w:val="Tabelle 1. Zeile Zchn"/>
    <w:basedOn w:val="Absatz-Standardschriftart"/>
    <w:link w:val="Tabelle1Zeile"/>
    <w:rsid w:val="00DE7450"/>
    <w:rPr>
      <w:rFonts w:cstheme="minorHAnsi"/>
      <w:b/>
      <w:bCs/>
      <w:color w:val="000000" w:themeColor="text1"/>
      <w:sz w:val="20"/>
      <w:szCs w:val="20"/>
    </w:rPr>
  </w:style>
  <w:style w:type="character" w:customStyle="1" w:styleId="25TextZchn">
    <w:name w:val="2.5 Text Zchn"/>
    <w:basedOn w:val="Absatz-Standardschriftart"/>
    <w:link w:val="25Text"/>
    <w:rsid w:val="004817BF"/>
    <w:rPr>
      <w:rFonts w:cs="Calibri"/>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il@stifterverband.de"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2.warwick.ac.uk/about/communit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ifterverband.org"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w\OneDrive%20-%20Stifterverband\Z-KOM\Corporate%20Design\Vorlagen\SV\Paper\Policy%20Paper\SV_Vorlage_Policy%20Paper_Dachmarke_Allgemein.dotx" TargetMode="External"/></Relationships>
</file>

<file path=word/theme/theme1.xml><?xml version="1.0" encoding="utf-8"?>
<a:theme xmlns:a="http://schemas.openxmlformats.org/drawingml/2006/main" name="SV_Neues CD_2023">
  <a:themeElements>
    <a:clrScheme name="Stifterverband">
      <a:dk1>
        <a:srgbClr val="000000"/>
      </a:dk1>
      <a:lt1>
        <a:srgbClr val="FFFFFF"/>
      </a:lt1>
      <a:dk2>
        <a:srgbClr val="195365"/>
      </a:dk2>
      <a:lt2>
        <a:srgbClr val="6997A8"/>
      </a:lt2>
      <a:accent1>
        <a:srgbClr val="AEA68B"/>
      </a:accent1>
      <a:accent2>
        <a:srgbClr val="91BEA0"/>
      </a:accent2>
      <a:accent3>
        <a:srgbClr val="E73F0C"/>
      </a:accent3>
      <a:accent4>
        <a:srgbClr val="9650EB"/>
      </a:accent4>
      <a:accent5>
        <a:srgbClr val="AFD700"/>
      </a:accent5>
      <a:accent6>
        <a:srgbClr val="6996A8"/>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SV_Neues CD_2023" id="{B79A2C38-A285-4F32-BD3D-AC4AB90192C8}" vid="{70DAC10E-4FDB-4AA6-B504-2F5E601DA7E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3c0e7e8-f53a-4518-96fe-29d669d9c5f6" xsi:nil="true"/>
    <lcf76f155ced4ddcb4097134ff3c332f xmlns="eae1e900-ed6f-4dbb-abac-63a1b6b549f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EECA7BEBD55E2C45B9C7C3325B6F2577" ma:contentTypeVersion="17" ma:contentTypeDescription="Ein neues Dokument erstellen." ma:contentTypeScope="" ma:versionID="a45b70bca79f32746733a2647da8e979">
  <xsd:schema xmlns:xsd="http://www.w3.org/2001/XMLSchema" xmlns:xs="http://www.w3.org/2001/XMLSchema" xmlns:p="http://schemas.microsoft.com/office/2006/metadata/properties" xmlns:ns2="03c0e7e8-f53a-4518-96fe-29d669d9c5f6" xmlns:ns3="eae1e900-ed6f-4dbb-abac-63a1b6b549f8" targetNamespace="http://schemas.microsoft.com/office/2006/metadata/properties" ma:root="true" ma:fieldsID="9a5ee4c2fe4069d803a70b43343fb0c4" ns2:_="" ns3:_="">
    <xsd:import namespace="03c0e7e8-f53a-4518-96fe-29d669d9c5f6"/>
    <xsd:import namespace="eae1e900-ed6f-4dbb-abac-63a1b6b549f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c0e7e8-f53a-4518-96fe-29d669d9c5f6"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ca0f5464-a0e8-4ea7-a47b-0046f0bf2cc2}" ma:internalName="TaxCatchAll" ma:showField="CatchAllData" ma:web="03c0e7e8-f53a-4518-96fe-29d669d9c5f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ae1e900-ed6f-4dbb-abac-63a1b6b549f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dfe1d35b-310b-4849-9eb5-957b4d675a5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D65745-A20A-4DE6-A85A-253DB56A02D8}">
  <ds:schemaRefs>
    <ds:schemaRef ds:uri="http://schemas.microsoft.com/sharepoint/v3/contenttype/forms"/>
  </ds:schemaRefs>
</ds:datastoreItem>
</file>

<file path=customXml/itemProps2.xml><?xml version="1.0" encoding="utf-8"?>
<ds:datastoreItem xmlns:ds="http://schemas.openxmlformats.org/officeDocument/2006/customXml" ds:itemID="{46F7C170-2B6F-47DB-BFDE-2858092FA3F9}">
  <ds:schemaRefs>
    <ds:schemaRef ds:uri="http://schemas.openxmlformats.org/officeDocument/2006/bibliography"/>
  </ds:schemaRefs>
</ds:datastoreItem>
</file>

<file path=customXml/itemProps3.xml><?xml version="1.0" encoding="utf-8"?>
<ds:datastoreItem xmlns:ds="http://schemas.openxmlformats.org/officeDocument/2006/customXml" ds:itemID="{C2750084-0290-4B32-B4A1-EFF240C944B2}">
  <ds:schemaRefs>
    <ds:schemaRef ds:uri="http://schemas.microsoft.com/office/2006/metadata/properties"/>
    <ds:schemaRef ds:uri="http://schemas.microsoft.com/office/infopath/2007/PartnerControls"/>
    <ds:schemaRef ds:uri="03c0e7e8-f53a-4518-96fe-29d669d9c5f6"/>
    <ds:schemaRef ds:uri="eae1e900-ed6f-4dbb-abac-63a1b6b549f8"/>
  </ds:schemaRefs>
</ds:datastoreItem>
</file>

<file path=customXml/itemProps4.xml><?xml version="1.0" encoding="utf-8"?>
<ds:datastoreItem xmlns:ds="http://schemas.openxmlformats.org/officeDocument/2006/customXml" ds:itemID="{9E082AC0-2DC9-41EA-8FDB-FA9355DDC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c0e7e8-f53a-4518-96fe-29d669d9c5f6"/>
    <ds:schemaRef ds:uri="eae1e900-ed6f-4dbb-abac-63a1b6b549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C:\Users\syw\OneDrive - Stifterverband\Z-KOM\Corporate Design\Vorlagen\SV\Paper\Policy Paper\SV_Vorlage_Policy Paper_Dachmarke_Allgemein.dotx</Template>
  <TotalTime>0</TotalTime>
  <Pages>6</Pages>
  <Words>1607</Words>
  <Characters>10128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SV Policy Paper</vt:lpstr>
    </vt:vector>
  </TitlesOfParts>
  <Company>Stifterverband</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 Policy Paper</dc:title>
  <dc:subject/>
  <dc:creator>Syniawa, Lisa</dc:creator>
  <cp:keywords/>
  <dc:description/>
  <cp:lastModifiedBy>Hückstädt, Malte</cp:lastModifiedBy>
  <cp:revision>2</cp:revision>
  <dcterms:created xsi:type="dcterms:W3CDTF">2024-03-25T15:55:00Z</dcterms:created>
  <dcterms:modified xsi:type="dcterms:W3CDTF">2024-03-25T15:55:00Z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0x0101008C6CABFC05E0FA4C8EAAABCE857D4FDE</vt:lpwstr>
  </property>
  <property fmtid="{D5CDD505-2E9C-101B-9397-08002B2CF9AE}" pid="3" name="Order">
    <vt:r8>100</vt:r8>
  </property>
  <property fmtid="{D5CDD505-2E9C-101B-9397-08002B2CF9AE}" pid="4" name="MediaServiceImageTags">
    <vt:lpwstr/>
  </property>
</Properties>
</file>